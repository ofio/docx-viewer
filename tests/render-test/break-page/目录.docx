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81A2" w14:textId="77777777" w:rsidR="00187810" w:rsidRPr="00B1472F" w:rsidRDefault="00187810" w:rsidP="00187810">
      <w:pPr>
        <w:pStyle w:val="a9"/>
        <w:rPr>
          <w:noProof/>
          <w:sz w:val="72"/>
          <w:szCs w:val="72"/>
        </w:rPr>
      </w:pPr>
      <w:r w:rsidRPr="00B1472F">
        <w:rPr>
          <w:rFonts w:hint="eastAsia"/>
          <w:noProof/>
          <w:sz w:val="72"/>
          <w:szCs w:val="72"/>
          <w:lang w:val="zh-CN" w:bidi="zh-CN"/>
        </w:rPr>
        <w:t>插入你的首个目录</w:t>
      </w:r>
    </w:p>
    <w:p w14:paraId="6A6412F8" w14:textId="77777777" w:rsidR="00187810" w:rsidRPr="00B1472F" w:rsidRDefault="00187810" w:rsidP="00187810">
      <w:pPr>
        <w:pStyle w:val="ab"/>
        <w:rPr>
          <w:noProof/>
        </w:rPr>
      </w:pPr>
      <w:bookmarkStart w:id="0" w:name="_Hlk487785372"/>
      <w:bookmarkEnd w:id="0"/>
      <w:r w:rsidRPr="00B1472F">
        <w:rPr>
          <w:rFonts w:hint="eastAsia"/>
          <w:noProof/>
          <w:lang w:val="zh-CN" w:bidi="zh-CN"/>
        </w:rPr>
        <w:t>创建、更新和自定义目录</w:t>
      </w:r>
    </w:p>
    <w:p w14:paraId="1C389C3F" w14:textId="77777777" w:rsidR="00187810" w:rsidRPr="00B1472F" w:rsidRDefault="00187810" w:rsidP="00187810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无需等到页面完成；插入目录可以是创建文档的早期步骤。在文档页面的完成过程中，利用 Word 可帮助目录保持最新。</w:t>
      </w:r>
    </w:p>
    <w:p w14:paraId="42CEE2CC" w14:textId="77777777" w:rsidR="00187810" w:rsidRPr="00B1472F" w:rsidRDefault="00187810" w:rsidP="00187810">
      <w:pPr>
        <w:pStyle w:val="affffff6"/>
        <w:rPr>
          <w:noProof/>
        </w:rPr>
      </w:pPr>
      <w:r w:rsidRPr="00B1472F">
        <w:rPr>
          <w:rFonts w:hint="eastAsia"/>
          <w:noProof/>
          <w:lang w:val="zh-CN" w:bidi="zh-CN"/>
        </w:rPr>
        <w:t>这份文档不只是为了阅读，也是为了尝试。请注意本文档中的红色</w:t>
      </w:r>
      <w:r w:rsidRPr="00B1472F">
        <w:rPr>
          <w:rStyle w:val="afa"/>
          <w:rFonts w:hint="eastAsia"/>
          <w:noProof/>
          <w:lang w:val="zh-CN" w:bidi="zh-CN"/>
        </w:rPr>
        <w:t>试用</w:t>
      </w:r>
      <w:r w:rsidRPr="00B1472F">
        <w:rPr>
          <w:rFonts w:hint="eastAsia"/>
          <w:noProof/>
          <w:lang w:val="zh-CN" w:bidi="zh-CN"/>
        </w:rPr>
        <w:t>文本，这样可以边做边学。</w:t>
      </w:r>
    </w:p>
    <w:sdt>
      <w:sdtPr>
        <w:rPr>
          <w:rFonts w:eastAsia="Microsoft YaHei UI" w:cstheme="minorBidi"/>
          <w:color w:val="auto"/>
          <w:sz w:val="22"/>
          <w:szCs w:val="22"/>
          <w:lang w:val="zh-CN"/>
        </w:rPr>
        <w:id w:val="-98569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3B3CD" w14:textId="59711786" w:rsidR="000F63DC" w:rsidRDefault="000F63DC">
          <w:pPr>
            <w:pStyle w:val="TOC"/>
          </w:pPr>
          <w:r>
            <w:rPr>
              <w:lang w:val="zh-CN"/>
            </w:rPr>
            <w:t>目录</w:t>
          </w:r>
        </w:p>
        <w:p w14:paraId="095F8DA8" w14:textId="6E135CFA" w:rsidR="00464303" w:rsidRDefault="000F63DC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9508" w:history="1">
            <w:r w:rsidR="00464303" w:rsidRPr="00CB0AF0">
              <w:rPr>
                <w:rStyle w:val="af9"/>
                <w:lang w:val="zh-CN" w:bidi="zh-CN"/>
              </w:rPr>
              <w:t>插入目录</w:t>
            </w:r>
            <w:r w:rsidR="00464303">
              <w:rPr>
                <w:webHidden/>
              </w:rPr>
              <w:tab/>
            </w:r>
            <w:r w:rsidR="00464303">
              <w:rPr>
                <w:webHidden/>
              </w:rPr>
              <w:fldChar w:fldCharType="begin"/>
            </w:r>
            <w:r w:rsidR="00464303">
              <w:rPr>
                <w:webHidden/>
              </w:rPr>
              <w:instrText xml:space="preserve"> PAGEREF _Toc168329508 \h </w:instrText>
            </w:r>
            <w:r w:rsidR="00464303">
              <w:rPr>
                <w:webHidden/>
              </w:rPr>
            </w:r>
            <w:r w:rsidR="00464303">
              <w:rPr>
                <w:webHidden/>
              </w:rPr>
              <w:fldChar w:fldCharType="separate"/>
            </w:r>
            <w:r w:rsidR="00464303">
              <w:rPr>
                <w:webHidden/>
              </w:rPr>
              <w:t>1</w:t>
            </w:r>
            <w:r w:rsidR="00464303">
              <w:rPr>
                <w:webHidden/>
              </w:rPr>
              <w:fldChar w:fldCharType="end"/>
            </w:r>
          </w:hyperlink>
        </w:p>
        <w:p w14:paraId="31CA0D98" w14:textId="1E87D6BC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09" w:history="1">
            <w:r w:rsidRPr="00CB0AF0">
              <w:rPr>
                <w:rStyle w:val="af9"/>
                <w:lang w:val="zh-CN" w:bidi="zh-CN"/>
              </w:rPr>
              <w:t>当发生更改时，请更新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785676" w14:textId="7BA29B00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0" w:history="1">
            <w:r w:rsidRPr="00CB0AF0">
              <w:rPr>
                <w:rStyle w:val="af9"/>
                <w:lang w:val="zh-CN" w:bidi="zh-CN"/>
              </w:rPr>
              <w:t xml:space="preserve">深入了解标题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99C954" w14:textId="6B0633DC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1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自定义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CD7AE6" w14:textId="651F732A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2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删除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F0AC2A" w14:textId="0C4EE030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3" w:history="1">
            <w:r w:rsidRPr="00CB0AF0">
              <w:rPr>
                <w:rStyle w:val="af9"/>
                <w:lang w:val="zh-CN" w:bidi="zh-CN"/>
              </w:rPr>
              <w:t>了解更多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097C3B" w14:textId="1A3C8F9A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14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条目文本格式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CD62" w14:textId="18940A0D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15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级别数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FC4C" w14:textId="568CAC72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6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在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Word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中获取帮助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29C554" w14:textId="69335439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7" w:history="1">
            <w:r w:rsidRPr="00CB0AF0">
              <w:rPr>
                <w:rStyle w:val="af9"/>
                <w:lang w:val="zh-CN" w:bidi="zh-CN"/>
              </w:rPr>
              <w:t>插入目录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83F98F" w14:textId="0B02415D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8" w:history="1">
            <w:r w:rsidRPr="00CB0AF0">
              <w:rPr>
                <w:rStyle w:val="af9"/>
                <w:lang w:val="zh-CN" w:bidi="zh-CN"/>
              </w:rPr>
              <w:t>当发生更改时，请更新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9DF2E" w14:textId="7F83BE95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19" w:history="1">
            <w:r w:rsidRPr="00CB0AF0">
              <w:rPr>
                <w:rStyle w:val="af9"/>
                <w:lang w:val="zh-CN" w:bidi="zh-CN"/>
              </w:rPr>
              <w:t xml:space="preserve">深入了解标题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C3C7B1" w14:textId="0BD90AD4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0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自定义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D0C549" w14:textId="76C13B5E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1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删除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B2D889E" w14:textId="004B009C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2" w:history="1">
            <w:r w:rsidRPr="00CB0AF0">
              <w:rPr>
                <w:rStyle w:val="af9"/>
                <w:lang w:val="zh-CN" w:bidi="zh-CN"/>
              </w:rPr>
              <w:t>了解更多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CDEDC0F" w14:textId="3205FC19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23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条目文本格式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E9F0" w14:textId="5F47B368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24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级别数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88C2" w14:textId="23FB35FB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5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在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Word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中获取帮助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0665BE3" w14:textId="1A5B4E59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6" w:history="1">
            <w:r w:rsidRPr="00CB0AF0">
              <w:rPr>
                <w:rStyle w:val="af9"/>
                <w:lang w:val="zh-CN" w:bidi="zh-CN"/>
              </w:rPr>
              <w:t>插入目录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1DFCC08" w14:textId="419580C6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7" w:history="1">
            <w:r w:rsidRPr="00CB0AF0">
              <w:rPr>
                <w:rStyle w:val="af9"/>
                <w:lang w:val="zh-CN" w:bidi="zh-CN"/>
              </w:rPr>
              <w:t>当发生更改时，请更新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1A3546E" w14:textId="40ADB138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8" w:history="1">
            <w:r w:rsidRPr="00CB0AF0">
              <w:rPr>
                <w:rStyle w:val="af9"/>
                <w:lang w:val="zh-CN" w:bidi="zh-CN"/>
              </w:rPr>
              <w:t xml:space="preserve">深入了解标题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1EADC0C" w14:textId="56ED1AB2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29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自定义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A089B45" w14:textId="4896BA08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30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删除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739508E" w14:textId="073FB5AB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31" w:history="1">
            <w:r w:rsidRPr="00CB0AF0">
              <w:rPr>
                <w:rStyle w:val="af9"/>
                <w:lang w:val="zh-CN" w:bidi="zh-CN"/>
              </w:rPr>
              <w:t>了解更多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CD40AB0" w14:textId="2254A6E9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32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条目文本格式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D722" w14:textId="201D913F" w:rsidR="00464303" w:rsidRDefault="00464303">
          <w:pPr>
            <w:pStyle w:val="TOC2"/>
            <w:tabs>
              <w:tab w:val="right" w:leader="dot" w:pos="6941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329533" w:history="1"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Pr="00CB0AF0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级别数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FAFD" w14:textId="2BE72CCF" w:rsidR="00464303" w:rsidRDefault="00464303">
          <w:pPr>
            <w:pStyle w:val="TOC1"/>
            <w:tabs>
              <w:tab w:val="right" w:leader="dot" w:pos="6941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329534" w:history="1"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在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Word </w:t>
            </w:r>
            <w:r w:rsidRPr="00CB0AF0">
              <w:rPr>
                <w:rStyle w:val="af9"/>
                <w:rFonts w:ascii="Microsoft YaHei UI Light" w:hAnsi="Microsoft YaHei UI Light"/>
                <w:lang w:val="zh-CN" w:bidi="zh-CN"/>
              </w:rPr>
              <w:t>中获取帮助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_Toc168329534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1C5A0E1" w14:textId="7CA861E5" w:rsidR="000F63DC" w:rsidRDefault="000F63DC">
          <w:r>
            <w:rPr>
              <w:b/>
              <w:bCs/>
              <w:lang w:val="zh-CN"/>
            </w:rPr>
            <w:fldChar w:fldCharType="end"/>
          </w:r>
        </w:p>
      </w:sdtContent>
    </w:sdt>
    <w:p w14:paraId="15094651" w14:textId="77777777" w:rsidR="000F63DC" w:rsidRDefault="000F63DC" w:rsidP="000F63DC">
      <w:pPr>
        <w:sectPr w:rsidR="000F63DC" w:rsidSect="00F86B14">
          <w:footerReference w:type="default" r:id="rId8"/>
          <w:pgSz w:w="8391" w:h="11906" w:code="11"/>
          <w:pgMar w:top="720" w:right="720" w:bottom="720" w:left="720" w:header="288" w:footer="720" w:gutter="0"/>
          <w:pgNumType w:start="1"/>
          <w:cols w:space="720"/>
          <w:docGrid w:linePitch="360"/>
        </w:sectPr>
      </w:pPr>
    </w:p>
    <w:p w14:paraId="215FB868" w14:textId="77777777" w:rsidR="005C6D45" w:rsidRPr="00B1472F" w:rsidRDefault="00257FAA" w:rsidP="00941206">
      <w:pPr>
        <w:pStyle w:val="1"/>
        <w:rPr>
          <w:noProof/>
        </w:rPr>
      </w:pPr>
      <w:bookmarkStart w:id="1" w:name="_Toc168329508"/>
      <w:r w:rsidRPr="00B1472F">
        <w:rPr>
          <w:rFonts w:hint="eastAsia"/>
          <w:noProof/>
          <w:lang w:val="zh-CN" w:bidi="zh-CN"/>
        </w:rPr>
        <w:lastRenderedPageBreak/>
        <w:t>插入目录</w:t>
      </w:r>
      <w:bookmarkEnd w:id="1"/>
    </w:p>
    <w:p w14:paraId="70323E8D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要添加 TOC（</w:t>
      </w:r>
      <w:r w:rsidR="00885CE1" w:rsidRPr="00B1472F">
        <w:rPr>
          <w:rStyle w:val="affffff8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的缩写），只需决定在何处添加即可。将复杂的任务交给 Word。</w:t>
      </w:r>
    </w:p>
    <w:p w14:paraId="5296A015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在文档的第一段之后按 Enter，就会转到新的一行。然后，转到“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”选项卡，选择“</w:t>
      </w:r>
      <w:bookmarkStart w:id="2" w:name="_Hlk2779717"/>
      <w:r w:rsidRPr="00B1472F">
        <w:rPr>
          <w:rStyle w:val="afc"/>
          <w:rFonts w:hint="eastAsia"/>
          <w:noProof/>
          <w:lang w:val="zh-CN" w:bidi="zh-CN"/>
        </w:rPr>
        <w:t>目录</w:t>
      </w:r>
      <w:bookmarkEnd w:id="2"/>
      <w:r w:rsidRPr="00B1472F">
        <w:rPr>
          <w:rFonts w:hint="eastAsia"/>
          <w:noProof/>
          <w:lang w:val="zh-CN" w:bidi="zh-CN"/>
        </w:rPr>
        <w:t>”，然后从库中选择 TOC。</w:t>
      </w:r>
    </w:p>
    <w:p w14:paraId="77881F04" w14:textId="77777777" w:rsidR="003407A9" w:rsidRPr="00B1472F" w:rsidRDefault="006D44C5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335883D2" wp14:editId="65C5E59B">
            <wp:extent cx="3270710" cy="309117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10" cy="30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10B" w14:textId="77777777" w:rsidR="005C6D45" w:rsidRPr="00B1472F" w:rsidRDefault="002F25A8" w:rsidP="0094120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这样就好了</w:t>
      </w:r>
      <w:r w:rsidR="00B1472F"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Word 找到了本文档中的所有标题并添加了 TOC。</w:t>
      </w:r>
    </w:p>
    <w:p w14:paraId="6BD25EBF" w14:textId="77777777" w:rsidR="005C6D45" w:rsidRPr="00B1472F" w:rsidRDefault="002F25A8" w:rsidP="00941206">
      <w:pPr>
        <w:pStyle w:val="1"/>
        <w:rPr>
          <w:noProof/>
        </w:rPr>
      </w:pPr>
      <w:bookmarkStart w:id="3" w:name="_Toc168329509"/>
      <w:r w:rsidRPr="00B1472F">
        <w:rPr>
          <w:rFonts w:hint="eastAsia"/>
          <w:noProof/>
          <w:lang w:val="zh-CN" w:bidi="zh-CN"/>
        </w:rPr>
        <w:lastRenderedPageBreak/>
        <w:t>当发生更改时，请更新</w:t>
      </w:r>
      <w:bookmarkEnd w:id="3"/>
    </w:p>
    <w:p w14:paraId="0089B7BB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复杂任务并不会因创建 TOC 而停止。Word 足够智能，可以跟踪文本的位置，所以无需担心。当内容更改时，只需更新 TOC。</w:t>
      </w:r>
    </w:p>
    <w:p w14:paraId="3E5A3B9A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更新 TOC。</w:t>
      </w:r>
    </w:p>
    <w:p w14:paraId="26AD6567" w14:textId="77777777" w:rsidR="005C6D45" w:rsidRPr="00B1472F" w:rsidRDefault="002F25A8" w:rsidP="00941206">
      <w:pPr>
        <w:pStyle w:val="a1"/>
        <w:numPr>
          <w:ilvl w:val="0"/>
          <w:numId w:val="31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将光标放在以“</w:t>
      </w:r>
      <w:r w:rsidR="00C92904" w:rsidRPr="00C92904">
        <w:rPr>
          <w:rFonts w:hint="eastAsia"/>
          <w:noProof/>
          <w:lang w:val="zh-CN" w:bidi="zh-CN"/>
        </w:rPr>
        <w:t>当内容更改时，只需更新</w:t>
      </w:r>
      <w:r w:rsidR="00C92904" w:rsidRPr="00C92904">
        <w:rPr>
          <w:noProof/>
          <w:lang w:val="zh-CN" w:bidi="zh-CN"/>
        </w:rPr>
        <w:t xml:space="preserve"> TOC</w:t>
      </w:r>
      <w:r w:rsidRPr="00B1472F">
        <w:rPr>
          <w:rFonts w:hint="eastAsia"/>
          <w:noProof/>
          <w:lang w:val="zh-CN" w:bidi="zh-CN"/>
        </w:rPr>
        <w:t>”（上图）结尾的段落后，然后按 Ctrl+Enter 将该部分推到第 3 页。</w:t>
      </w:r>
    </w:p>
    <w:p w14:paraId="6517F948" w14:textId="77777777" w:rsidR="005C6D45" w:rsidRPr="00B1472F" w:rsidRDefault="00885CE1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转到 TOC 并单击其中的任意位置。然后单击“</w:t>
      </w:r>
      <w:r w:rsidR="002F25A8" w:rsidRPr="00B1472F">
        <w:rPr>
          <w:rStyle w:val="afc"/>
          <w:rFonts w:hint="eastAsia"/>
          <w:noProof/>
          <w:lang w:val="zh-CN" w:bidi="zh-CN"/>
        </w:rPr>
        <w:t>更新</w:t>
      </w:r>
      <w:r w:rsidR="00B1472F"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”，并单击“</w:t>
      </w:r>
      <w:r w:rsidR="002F25A8"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”（“</w:t>
      </w:r>
      <w:r w:rsidR="00B1472F">
        <w:rPr>
          <w:rStyle w:val="afc"/>
          <w:rFonts w:hint="eastAsia"/>
          <w:noProof/>
          <w:lang w:val="zh-CN" w:bidi="zh-CN"/>
        </w:rPr>
        <w:t>只</w:t>
      </w:r>
      <w:r w:rsidR="00444F02"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”默认处于选中状态）。</w:t>
      </w:r>
    </w:p>
    <w:p w14:paraId="63C32954" w14:textId="77777777" w:rsidR="003407A9" w:rsidRPr="00B1472F" w:rsidRDefault="003407A9" w:rsidP="0094120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74064EBC" wp14:editId="310783ED">
            <wp:extent cx="2457898" cy="17467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898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641D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当</w:t>
      </w:r>
      <w:r w:rsidR="00980085" w:rsidRPr="00B1472F">
        <w:rPr>
          <w:rStyle w:val="affffff8"/>
          <w:rFonts w:hint="eastAsia"/>
          <w:noProof/>
          <w:lang w:val="zh-CN" w:bidi="zh-CN"/>
        </w:rPr>
        <w:t>第二页</w:t>
      </w:r>
      <w:r w:rsidRPr="00B1472F">
        <w:rPr>
          <w:rFonts w:hint="eastAsia"/>
          <w:noProof/>
          <w:lang w:val="zh-CN" w:bidi="zh-CN"/>
        </w:rPr>
        <w:t>至</w:t>
      </w:r>
      <w:r w:rsidR="00980085" w:rsidRPr="00B1472F">
        <w:rPr>
          <w:rStyle w:val="affffff8"/>
          <w:rFonts w:hint="eastAsia"/>
          <w:noProof/>
          <w:lang w:val="zh-CN" w:bidi="zh-CN"/>
        </w:rPr>
        <w:t>第三页</w:t>
      </w:r>
      <w:r w:rsidRPr="00B1472F">
        <w:rPr>
          <w:rFonts w:hint="eastAsia"/>
          <w:noProof/>
          <w:lang w:val="zh-CN" w:bidi="zh-CN"/>
        </w:rPr>
        <w:t>的</w:t>
      </w:r>
      <w:r w:rsidR="00980085" w:rsidRPr="00B1472F">
        <w:rPr>
          <w:rStyle w:val="affffff8"/>
          <w:rFonts w:hint="eastAsia"/>
          <w:noProof/>
          <w:lang w:val="zh-CN" w:bidi="zh-CN"/>
        </w:rPr>
        <w:t>内容发生变化</w:t>
      </w:r>
      <w:r w:rsidRPr="00B1472F">
        <w:rPr>
          <w:rFonts w:hint="eastAsia"/>
          <w:noProof/>
          <w:lang w:val="zh-CN" w:bidi="zh-CN"/>
        </w:rPr>
        <w:t>时，Word 更新了“更新”的条目。</w:t>
      </w:r>
    </w:p>
    <w:p w14:paraId="3CAE9C41" w14:textId="77777777" w:rsidR="005C6D45" w:rsidRPr="00C92904" w:rsidRDefault="002F25A8" w:rsidP="00941206">
      <w:pPr>
        <w:pBdr>
          <w:bottom w:val="single" w:sz="18" w:space="1" w:color="2B579A" w:themeColor="accent5"/>
        </w:pBdr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C92904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使用标题样式</w:t>
      </w:r>
    </w:p>
    <w:p w14:paraId="11AD3CC9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TOC 魔术是用于格式化标题的样式。此部分的标题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可能看起来像一个标题，但它并不是一个标题。它是按块（字号、下划线）格式化的，而不是按样式格式化的。看看它不在你添加的 TOC 中是怎样的。要将标题添加到 TOC，需要使用标题 1 样式进行格式化。</w:t>
      </w:r>
    </w:p>
    <w:p w14:paraId="3E01B653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试用：</w:t>
      </w:r>
      <w:r w:rsidR="00A87896" w:rsidRPr="00B1472F">
        <w:rPr>
          <w:rFonts w:hint="eastAsia"/>
          <w:noProof/>
          <w:lang w:val="zh-CN" w:bidi="zh-CN"/>
        </w:rPr>
        <w:t>更新样式，然后更新 TOC。</w:t>
      </w:r>
    </w:p>
    <w:p w14:paraId="62BC56AE" w14:textId="77777777" w:rsidR="005C6D45" w:rsidRPr="00B1472F" w:rsidRDefault="00A87896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单击上面的标题（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）- 确保只单击，请勿选中任何内容。</w:t>
      </w:r>
    </w:p>
    <w:p w14:paraId="6E564AD1" w14:textId="77777777" w:rsidR="00A87896" w:rsidRPr="00B1472F" w:rsidRDefault="00A87896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开始</w:t>
      </w:r>
      <w:r w:rsidRPr="00B1472F">
        <w:rPr>
          <w:rFonts w:hint="eastAsia"/>
          <w:noProof/>
          <w:lang w:val="zh-CN" w:bidi="zh-CN"/>
        </w:rPr>
        <w:t>”选项卡上，找到“</w:t>
      </w: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标题 1</w:t>
      </w:r>
      <w:r w:rsidRPr="00B1472F">
        <w:rPr>
          <w:rFonts w:hint="eastAsia"/>
          <w:noProof/>
          <w:lang w:val="zh-CN" w:bidi="zh-CN"/>
        </w:rPr>
        <w:t>”（键盘快捷方式：Ctrl+Alt+1）。</w:t>
      </w:r>
    </w:p>
    <w:p w14:paraId="7F812C8F" w14:textId="77777777" w:rsidR="005C6D45" w:rsidRPr="00B1472F" w:rsidRDefault="002F25A8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像以前一样更新 TOC，但是这次，选择“</w:t>
      </w:r>
      <w:r w:rsidRPr="00B1472F">
        <w:rPr>
          <w:rStyle w:val="afc"/>
          <w:rFonts w:hint="eastAsia"/>
          <w:noProof/>
          <w:lang w:val="zh-CN" w:bidi="zh-CN"/>
        </w:rPr>
        <w:t>更新整个</w:t>
      </w:r>
      <w:r w:rsidR="00B1472F"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”（而不是“</w:t>
      </w:r>
      <w:r w:rsidR="00B1472F">
        <w:rPr>
          <w:rStyle w:val="afc"/>
          <w:rFonts w:hint="eastAsia"/>
          <w:noProof/>
          <w:lang w:val="zh-CN" w:bidi="zh-CN"/>
        </w:rPr>
        <w:t>只</w:t>
      </w:r>
      <w:r w:rsidR="00BE45C8"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”），因为不止页码发生了更改。</w:t>
      </w:r>
    </w:p>
    <w:p w14:paraId="199754E0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现在 Word 知道该段落是一个标题，并将其包含在 TOC 中。</w:t>
      </w:r>
    </w:p>
    <w:p w14:paraId="5D9FD0A4" w14:textId="77777777" w:rsidR="005C6D45" w:rsidRPr="00B1472F" w:rsidRDefault="002F25A8" w:rsidP="00941206">
      <w:pPr>
        <w:pStyle w:val="1"/>
        <w:rPr>
          <w:noProof/>
        </w:rPr>
      </w:pPr>
      <w:bookmarkStart w:id="4" w:name="_Toc168329510"/>
      <w:r w:rsidRPr="00B1472F">
        <w:rPr>
          <w:rFonts w:hint="eastAsia"/>
          <w:noProof/>
          <w:lang w:val="zh-CN" w:bidi="zh-CN"/>
        </w:rPr>
        <w:t>深入了解标题</w:t>
      </w:r>
      <w:r w:rsidRPr="00B1472F">
        <w:rPr>
          <w:rFonts w:hint="eastAsia"/>
          <w:noProof/>
          <w:lang w:val="zh-CN" w:bidi="zh-CN"/>
        </w:rPr>
        <w:t xml:space="preserve"> </w:t>
      </w:r>
      <w:r w:rsidRPr="00C92904">
        <w:rPr>
          <w:rFonts w:ascii="Microsoft YaHei UI Light" w:hAnsi="Microsoft YaHei UI Light" w:hint="eastAsia"/>
          <w:noProof/>
          <w:lang w:val="zh-CN" w:bidi="zh-CN"/>
        </w:rPr>
        <w:t>1</w:t>
      </w:r>
      <w:bookmarkEnd w:id="4"/>
    </w:p>
    <w:p w14:paraId="5714176B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想在 TOC 中添加更多级别吗？这就是其他标题样式的用武之地。使用标题 2 标记文档中的副标题，使用标题 3 标记更低级别的标题，依此类推。</w:t>
      </w:r>
    </w:p>
    <w:p w14:paraId="38D336AB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将“</w:t>
      </w:r>
      <w:r w:rsidRPr="00B1472F">
        <w:rPr>
          <w:rStyle w:val="afc"/>
          <w:rFonts w:hint="eastAsia"/>
          <w:noProof/>
          <w:lang w:val="zh-CN" w:bidi="zh-CN"/>
        </w:rPr>
        <w:t>标题 2</w:t>
      </w:r>
      <w:r w:rsidRPr="00B1472F">
        <w:rPr>
          <w:rFonts w:hint="eastAsia"/>
          <w:noProof/>
          <w:lang w:val="zh-CN" w:bidi="zh-CN"/>
        </w:rPr>
        <w:t>”应用于以下段落（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），然后像以前一样更新 TOC。记住要更新整个表！</w:t>
      </w:r>
    </w:p>
    <w:p w14:paraId="19E50CF3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 xml:space="preserve">添加 2 级 TOC 条目 </w:t>
      </w:r>
    </w:p>
    <w:p w14:paraId="032E7D0E" w14:textId="77777777" w:rsidR="00BE45C8" w:rsidRPr="00B1472F" w:rsidRDefault="00BE45C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Pr="0064180F">
        <w:rPr>
          <w:rStyle w:val="afc"/>
          <w:rFonts w:hint="eastAsia"/>
        </w:rPr>
        <w:t>：</w:t>
      </w:r>
      <w:r w:rsidRPr="00B1472F">
        <w:rPr>
          <w:rFonts w:hint="eastAsia"/>
          <w:noProof/>
          <w:lang w:val="zh-CN" w:bidi="zh-CN"/>
        </w:rPr>
        <w:t>标题样式包含格式、字体、大小、颜色等。它们还包含一个段落格式，称为</w:t>
      </w:r>
      <w:r w:rsidRPr="00B1472F">
        <w:rPr>
          <w:rStyle w:val="affffff8"/>
          <w:rFonts w:hint="eastAsia"/>
          <w:noProof/>
          <w:lang w:val="zh-CN" w:bidi="zh-CN"/>
        </w:rPr>
        <w:t>大纲级别</w:t>
      </w:r>
      <w:r w:rsidRPr="00B1472F">
        <w:rPr>
          <w:rFonts w:hint="eastAsia"/>
          <w:noProof/>
          <w:lang w:val="zh-CN" w:bidi="zh-CN"/>
        </w:rPr>
        <w:t>，TOC 采用这种格式。</w:t>
      </w:r>
    </w:p>
    <w:p w14:paraId="29802D19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5" w:name="_Toc168329511"/>
      <w:r w:rsidRPr="00C92904">
        <w:rPr>
          <w:rFonts w:ascii="Microsoft YaHei UI Light" w:hAnsi="Microsoft YaHei UI Light" w:hint="eastAsia"/>
          <w:noProof/>
          <w:lang w:val="zh-CN" w:bidi="zh-CN"/>
        </w:rPr>
        <w:t>自定义 TOC</w:t>
      </w:r>
      <w:bookmarkEnd w:id="5"/>
    </w:p>
    <w:p w14:paraId="354ED59A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TOC 中的条目与其页码之间的空格称为</w:t>
      </w:r>
      <w:r w:rsidRPr="00B1472F">
        <w:rPr>
          <w:rStyle w:val="affffff8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。默认情况下，Word 将制表符前导</w:t>
      </w:r>
      <w:r w:rsidRPr="00941206">
        <w:rPr>
          <w:rFonts w:hint="eastAsia"/>
          <w:noProof/>
          <w:spacing w:val="-4"/>
          <w:lang w:val="zh-CN" w:bidi="zh-CN"/>
        </w:rPr>
        <w:t xml:space="preserve">符设为一行点（点前导符），但你可以轻松将其切换为其他内容，如下划线。无需重新开始 - </w:t>
      </w:r>
      <w:r w:rsidRPr="00B1472F">
        <w:rPr>
          <w:rFonts w:hint="eastAsia"/>
          <w:noProof/>
          <w:lang w:val="zh-CN" w:bidi="zh-CN"/>
        </w:rPr>
        <w:t>甚至不需要选择 TOC。Word 知道在哪儿。只需使用自定义 TOC 选项进行此类更改，Word 将自行操作。</w:t>
      </w:r>
    </w:p>
    <w:p w14:paraId="2C65444C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将点前导符更改为下划线。</w:t>
      </w:r>
    </w:p>
    <w:p w14:paraId="43F9D8CC" w14:textId="77777777" w:rsidR="005C6D45" w:rsidRPr="00B1472F" w:rsidRDefault="002F25A8" w:rsidP="0094120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62FEE4FF" w14:textId="77777777" w:rsidR="005C6D45" w:rsidRPr="00B1472F" w:rsidRDefault="002F25A8" w:rsidP="00941206">
      <w:pPr>
        <w:pStyle w:val="a1"/>
        <w:keepNext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从“</w:t>
      </w:r>
      <w:r w:rsidRPr="00B1472F">
        <w:rPr>
          <w:rStyle w:val="afc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”选项列表中，选择“</w:t>
      </w:r>
      <w:r w:rsidRPr="00B1472F">
        <w:rPr>
          <w:rStyle w:val="afc"/>
          <w:rFonts w:hint="eastAsia"/>
          <w:noProof/>
          <w:lang w:val="zh-CN" w:bidi="zh-CN"/>
        </w:rPr>
        <w:t>线</w:t>
      </w:r>
      <w:r w:rsidRPr="00B1472F">
        <w:rPr>
          <w:rFonts w:hint="eastAsia"/>
          <w:noProof/>
          <w:lang w:val="zh-CN" w:bidi="zh-CN"/>
        </w:rPr>
        <w:t>”（列表中最后一个选项），然后单击“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67A3F123" w14:textId="77777777" w:rsidR="005C6D45" w:rsidRPr="00B1472F" w:rsidRDefault="006D44C5" w:rsidP="00941206">
      <w:pPr>
        <w:pStyle w:val="affff6"/>
        <w:rPr>
          <w:noProof/>
        </w:rPr>
      </w:pPr>
      <w:r w:rsidRPr="00034248">
        <w:rPr>
          <w:rFonts w:hint="eastAsia"/>
          <w:noProof/>
          <w:lang w:val="zh-CN" w:bidi="zh-CN"/>
        </w:rPr>
        <w:drawing>
          <wp:inline distT="0" distB="0" distL="0" distR="0" wp14:anchorId="085CD7DE" wp14:editId="6CD21F09">
            <wp:extent cx="2013787" cy="3236975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87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824" w14:textId="77777777" w:rsidR="005C6D45" w:rsidRPr="00B1472F" w:rsidRDefault="002F25A8" w:rsidP="0094120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5AB2EA2F" w14:textId="77777777" w:rsidR="005C6D45" w:rsidRPr="00B1472F" w:rsidRDefault="006D44C5" w:rsidP="0094120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53FD8FBC" wp14:editId="417FF5B0">
            <wp:extent cx="2649515" cy="100788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515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441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就像这样，Word 找到了 TOC 并将制表符前导字符从圆点改为下划线。</w:t>
      </w:r>
    </w:p>
    <w:p w14:paraId="4A7D19A9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6" w:name="_Toc168329512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删除 TOC</w:t>
      </w:r>
      <w:bookmarkEnd w:id="6"/>
    </w:p>
    <w:p w14:paraId="3C4E3D24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无法像删除文档中的图片或其他内容那样删除 TOC。好吧，其实可以，但是如果你这么做太多次，你的 TOC 就会出问题。还记得 Word 帮你完成的复杂任务么？所有“脚手架”也需要删除。告诉 Word 删除 TOC，Word 将自行清理。</w:t>
      </w:r>
    </w:p>
    <w:p w14:paraId="208C5244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在”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”选项卡上，单击”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”，然后在底部附近单击”</w:t>
      </w:r>
      <w:r w:rsidRPr="00B1472F">
        <w:rPr>
          <w:rStyle w:val="afc"/>
          <w:rFonts w:hint="eastAsia"/>
          <w:noProof/>
          <w:lang w:val="zh-CN" w:bidi="zh-CN"/>
        </w:rPr>
        <w:t>删除目录</w:t>
      </w:r>
      <w:r w:rsidRPr="00B1472F">
        <w:rPr>
          <w:rFonts w:hint="eastAsia"/>
          <w:noProof/>
          <w:lang w:val="zh-CN" w:bidi="zh-CN"/>
        </w:rPr>
        <w:t>”。</w:t>
      </w:r>
    </w:p>
    <w:p w14:paraId="423CB96B" w14:textId="77777777" w:rsidR="005C6D45" w:rsidRPr="00B1472F" w:rsidRDefault="002F25A8" w:rsidP="0094120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好啦</w:t>
      </w:r>
      <w:r w:rsidR="00B1472F"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TOC 和使其运行的内容都从文档中消失了。但你可以随时在任何位置添加回 TOC。Word 会记住你的所有操作 - 甚至是你对制表符前导字符的更改。</w:t>
      </w:r>
    </w:p>
    <w:p w14:paraId="2EA218FC" w14:textId="77777777" w:rsidR="005C6D45" w:rsidRPr="00B1472F" w:rsidRDefault="002F25A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高级选项：</w:t>
      </w:r>
      <w:r w:rsidRPr="00B1472F">
        <w:rPr>
          <w:rFonts w:hint="eastAsia"/>
          <w:noProof/>
          <w:lang w:val="zh-CN" w:bidi="zh-CN"/>
        </w:rPr>
        <w:t>Word 删除的内容是一组隐藏书签，用于跟踪 TOC 中显示的标题文本和页码。</w:t>
      </w:r>
    </w:p>
    <w:p w14:paraId="1BA55098" w14:textId="77777777" w:rsidR="005C6D45" w:rsidRPr="00B1472F" w:rsidRDefault="002F25A8" w:rsidP="00941206">
      <w:pPr>
        <w:pStyle w:val="1"/>
        <w:rPr>
          <w:noProof/>
        </w:rPr>
      </w:pPr>
      <w:bookmarkStart w:id="7" w:name="_Toc168329513"/>
      <w:r w:rsidRPr="00B1472F">
        <w:rPr>
          <w:rFonts w:hint="eastAsia"/>
          <w:noProof/>
          <w:lang w:val="zh-CN" w:bidi="zh-CN"/>
        </w:rPr>
        <w:t>了解更多</w:t>
      </w:r>
      <w:bookmarkEnd w:id="7"/>
      <w:r w:rsidRPr="00B1472F">
        <w:rPr>
          <w:rFonts w:hint="eastAsia"/>
          <w:noProof/>
          <w:lang w:val="zh-CN" w:bidi="zh-CN"/>
        </w:rPr>
        <w:t xml:space="preserve"> </w:t>
      </w:r>
    </w:p>
    <w:p w14:paraId="301190EA" w14:textId="77777777" w:rsidR="00FB35C9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如果想要进一步自定义 TOC，请尝试这些方法。（如果没有添加回 TOC，请立即执行此操</w:t>
      </w:r>
      <w:r w:rsidRPr="00034248">
        <w:rPr>
          <w:rFonts w:hint="eastAsia"/>
          <w:noProof/>
          <w:spacing w:val="-4"/>
          <w:lang w:val="zh-CN" w:bidi="zh-CN"/>
        </w:rPr>
        <w:t>作。愿意的话，可以在此部分上方添加。或者，如果删除 TOC 是最近一项操作，可按 Ctrl + Z 进行撤消。）</w:t>
      </w:r>
      <w:r w:rsidRPr="00B1472F">
        <w:rPr>
          <w:rFonts w:hint="eastAsia"/>
          <w:noProof/>
          <w:lang w:val="zh-CN" w:bidi="zh-CN"/>
        </w:rPr>
        <w:t xml:space="preserve"> </w:t>
      </w:r>
    </w:p>
    <w:p w14:paraId="2CF1359A" w14:textId="77777777" w:rsidR="005C6D45" w:rsidRPr="00C92904" w:rsidRDefault="002F25A8" w:rsidP="00941206">
      <w:pPr>
        <w:pStyle w:val="21"/>
        <w:rPr>
          <w:rFonts w:ascii="Microsoft YaHei UI Light" w:hAnsi="Microsoft YaHei UI Light"/>
          <w:noProof/>
        </w:rPr>
      </w:pPr>
      <w:bookmarkStart w:id="8" w:name="_Toc168329514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更改 TOC 条目文本格式</w:t>
      </w:r>
      <w:bookmarkEnd w:id="8"/>
    </w:p>
    <w:p w14:paraId="3CA2318F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 TOC 中，选择整个 1 级条目并进行格式更改。例如，将字体颜色更改为蓝色。（确保只选择一个 TOC 条目，包括制表符前导字符和页码。请注意，即使整个 TOC 看起来像是选中了，但你选中的条目也会有更深的高亮颜色。）</w:t>
      </w:r>
    </w:p>
    <w:p w14:paraId="355401E8" w14:textId="77777777" w:rsidR="005C6D45" w:rsidRPr="00B1472F" w:rsidRDefault="006D44C5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65014B55" wp14:editId="7DB3F961">
            <wp:extent cx="2066344" cy="1280160"/>
            <wp:effectExtent l="19050" t="19050" r="1016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44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9FBA4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如同其他 TOC 魔术，所有 TOC 1 级条目也都更改了。</w:t>
      </w:r>
    </w:p>
    <w:p w14:paraId="2F97C508" w14:textId="77777777" w:rsidR="005C6D45" w:rsidRPr="00B1472F" w:rsidRDefault="002F25A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="00B1472F">
        <w:rPr>
          <w:rStyle w:val="afc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好吧，这不是真正的魔术。分配样式给 TOC 条目（TOC 1、TOC 2 等），并且将这些样式设置为每次更改格式时自动更新。</w:t>
      </w:r>
    </w:p>
    <w:p w14:paraId="6C6E8085" w14:textId="77777777" w:rsidR="005C6D45" w:rsidRPr="00C92904" w:rsidRDefault="002F25A8" w:rsidP="00941206">
      <w:pPr>
        <w:pStyle w:val="21"/>
        <w:rPr>
          <w:rFonts w:ascii="Microsoft YaHei UI Light" w:hAnsi="Microsoft YaHei UI Light"/>
          <w:noProof/>
        </w:rPr>
      </w:pPr>
      <w:bookmarkStart w:id="9" w:name="_Toc168329515"/>
      <w:r w:rsidRPr="00C92904">
        <w:rPr>
          <w:rFonts w:ascii="Microsoft YaHei UI Light" w:hAnsi="Microsoft YaHei UI Light" w:hint="eastAsia"/>
          <w:noProof/>
          <w:lang w:val="zh-CN" w:bidi="zh-CN"/>
        </w:rPr>
        <w:t>更改 TOC 级别数</w:t>
      </w:r>
      <w:bookmarkEnd w:id="9"/>
    </w:p>
    <w:p w14:paraId="66456C7E" w14:textId="77777777" w:rsidR="005C6D45" w:rsidRPr="00B1472F" w:rsidRDefault="002F25A8" w:rsidP="00941206">
      <w:pPr>
        <w:keepNext/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TOC 中仅包含标题 1 标题，不包含副标题。</w:t>
      </w:r>
    </w:p>
    <w:p w14:paraId="1060197C" w14:textId="77777777" w:rsidR="005C6D45" w:rsidRPr="00B1472F" w:rsidRDefault="002F25A8" w:rsidP="00941206">
      <w:pPr>
        <w:pStyle w:val="a1"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51BE5940" w14:textId="77777777" w:rsidR="005C6D45" w:rsidRPr="00B1472F" w:rsidRDefault="002F25A8" w:rsidP="00941206">
      <w:pPr>
        <w:pStyle w:val="a1"/>
        <w:keepNext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将“</w:t>
      </w:r>
      <w:r w:rsidRPr="00B1472F">
        <w:rPr>
          <w:rStyle w:val="afc"/>
          <w:rFonts w:hint="eastAsia"/>
          <w:noProof/>
          <w:lang w:val="zh-CN" w:bidi="zh-CN"/>
        </w:rPr>
        <w:t>显示级别</w:t>
      </w:r>
      <w:r w:rsidRPr="00B1472F">
        <w:rPr>
          <w:rFonts w:hint="eastAsia"/>
          <w:noProof/>
          <w:lang w:val="zh-CN" w:bidi="zh-CN"/>
        </w:rPr>
        <w:t>”更改为“</w:t>
      </w:r>
      <w:r w:rsidRPr="00B1472F">
        <w:rPr>
          <w:rStyle w:val="afc"/>
          <w:rFonts w:hint="eastAsia"/>
          <w:noProof/>
          <w:lang w:val="zh-CN" w:bidi="zh-CN"/>
        </w:rPr>
        <w:t>1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0E72D6BA" w14:textId="77777777" w:rsidR="005C6D45" w:rsidRPr="00B1472F" w:rsidRDefault="006D44C5" w:rsidP="00941206">
      <w:pPr>
        <w:pStyle w:val="affff6"/>
        <w:rPr>
          <w:noProof/>
        </w:rPr>
      </w:pPr>
      <w:r w:rsidRPr="00B1472F">
        <w:rPr>
          <w:rFonts w:hint="eastAsia"/>
          <w:noProof/>
          <w:highlight w:val="yellow"/>
          <w:lang w:val="zh-CN" w:bidi="zh-CN"/>
        </w:rPr>
        <w:drawing>
          <wp:inline distT="0" distB="0" distL="0" distR="0" wp14:anchorId="7C7307F4" wp14:editId="64051672">
            <wp:extent cx="1740382" cy="323697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382" cy="3236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5551" w14:textId="77777777" w:rsidR="005C6D45" w:rsidRPr="00B1472F" w:rsidRDefault="002F25A8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4969E3A9" w14:textId="77777777" w:rsidR="005C6D45" w:rsidRPr="00B1472F" w:rsidRDefault="002F25A8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验证 TOC 不再包含副标题，例如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。</w:t>
      </w:r>
    </w:p>
    <w:p w14:paraId="7E4F9F0F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10" w:name="_Toc168329516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在 Word 中获取帮助</w:t>
      </w:r>
      <w:bookmarkEnd w:id="10"/>
    </w:p>
    <w:p w14:paraId="4F960C64" w14:textId="77777777" w:rsidR="005C6D45" w:rsidRPr="00B1472F" w:rsidRDefault="002F25A8" w:rsidP="00941206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“</w:t>
      </w:r>
      <w:r w:rsidRPr="00B1472F">
        <w:rPr>
          <w:rStyle w:val="afc"/>
          <w:rFonts w:hint="eastAsia"/>
          <w:noProof/>
          <w:lang w:val="zh-CN" w:bidi="zh-CN"/>
        </w:rPr>
        <w:t>操作说明搜索</w:t>
      </w:r>
      <w:r w:rsidRPr="00B1472F">
        <w:rPr>
          <w:rFonts w:hint="eastAsia"/>
          <w:noProof/>
          <w:lang w:val="zh-CN" w:bidi="zh-CN"/>
        </w:rPr>
        <w:t>”搜索框会直接转到 Word 中的命令和帮助。</w:t>
      </w:r>
    </w:p>
    <w:p w14:paraId="4A66419A" w14:textId="77777777" w:rsidR="005C6D45" w:rsidRPr="00B1472F" w:rsidRDefault="002061A9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323B0887" wp14:editId="1DC2F937">
            <wp:extent cx="3871976" cy="262800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97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2A7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请转到窗口上方的</w:t>
      </w:r>
      <w:r w:rsidRPr="00B1472F">
        <w:rPr>
          <w:rStyle w:val="afc"/>
          <w:rFonts w:hint="eastAsia"/>
          <w:noProof/>
          <w:lang w:val="zh-CN" w:bidi="zh-CN"/>
        </w:rPr>
        <w:t>告诉我你想要做什么</w:t>
      </w:r>
      <w:r w:rsidRPr="00B1472F">
        <w:rPr>
          <w:rFonts w:hint="eastAsia"/>
          <w:noProof/>
          <w:lang w:val="zh-CN" w:bidi="zh-CN"/>
        </w:rPr>
        <w:t>，然后键入想要执行的操作。</w:t>
      </w:r>
    </w:p>
    <w:p w14:paraId="34D9E51D" w14:textId="77777777" w:rsidR="005C6D45" w:rsidRPr="00B1472F" w:rsidRDefault="002F25A8" w:rsidP="00034248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例如，键入：</w:t>
      </w:r>
    </w:p>
    <w:p w14:paraId="26375836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，以快速找到目录选项和其他 TOC 帮助主题</w:t>
      </w:r>
    </w:p>
    <w:p w14:paraId="343FDED1" w14:textId="77777777" w:rsidR="006D44C5" w:rsidRPr="00B1472F" w:rsidRDefault="006D44C5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，了解有关在 Word 中使用样式的详细信息</w:t>
      </w:r>
    </w:p>
    <w:p w14:paraId="1153D18B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帮助</w:t>
      </w:r>
      <w:r w:rsidRPr="00B1472F">
        <w:rPr>
          <w:rFonts w:hint="eastAsia"/>
          <w:noProof/>
          <w:lang w:val="zh-CN" w:bidi="zh-CN"/>
        </w:rPr>
        <w:t>，可转到 Word 帮助。</w:t>
      </w:r>
    </w:p>
    <w:p w14:paraId="579A7E43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培训</w:t>
      </w:r>
      <w:r w:rsidRPr="00B1472F">
        <w:rPr>
          <w:rFonts w:hint="eastAsia"/>
          <w:noProof/>
          <w:lang w:val="zh-CN" w:bidi="zh-CN"/>
        </w:rPr>
        <w:t>，可查看 Word 培训课程列表。</w:t>
      </w:r>
    </w:p>
    <w:p w14:paraId="5A3BFCAB" w14:textId="77777777" w:rsidR="00AF7328" w:rsidRPr="00B1472F" w:rsidRDefault="00AF7328" w:rsidP="00AF7328">
      <w:pPr>
        <w:pStyle w:val="1"/>
        <w:rPr>
          <w:noProof/>
        </w:rPr>
      </w:pPr>
      <w:bookmarkStart w:id="11" w:name="_Toc168329517"/>
      <w:r w:rsidRPr="00B1472F">
        <w:rPr>
          <w:rFonts w:hint="eastAsia"/>
          <w:noProof/>
          <w:lang w:val="zh-CN" w:bidi="zh-CN"/>
        </w:rPr>
        <w:lastRenderedPageBreak/>
        <w:t>插入目录</w:t>
      </w:r>
      <w:bookmarkEnd w:id="11"/>
    </w:p>
    <w:p w14:paraId="4A5909A2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要添加 TOC（</w:t>
      </w:r>
      <w:r w:rsidRPr="00B1472F">
        <w:rPr>
          <w:rStyle w:val="affffff8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的缩写），只需决定在何处添加即可。将复杂的任务交给 Word。</w:t>
      </w:r>
    </w:p>
    <w:p w14:paraId="54D359B3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在文档的第一段之后按 Enter，就会转到新的一行。然后，转到“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”选项卡，选择“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”，然后从库中选择 TOC。</w:t>
      </w:r>
    </w:p>
    <w:p w14:paraId="4B251DAA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07ECD037" wp14:editId="22FC78FE">
            <wp:extent cx="3270710" cy="30911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10" cy="30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357" w14:textId="77777777" w:rsidR="00AF7328" w:rsidRPr="00B1472F" w:rsidRDefault="00AF7328" w:rsidP="00AF7328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这样就好了</w:t>
      </w:r>
      <w:r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Word 找到了本文档中的所有标题并添加了 TOC。</w:t>
      </w:r>
    </w:p>
    <w:p w14:paraId="32F15F9E" w14:textId="77777777" w:rsidR="00AF7328" w:rsidRPr="00B1472F" w:rsidRDefault="00AF7328" w:rsidP="00AF7328">
      <w:pPr>
        <w:pStyle w:val="1"/>
        <w:rPr>
          <w:noProof/>
        </w:rPr>
      </w:pPr>
      <w:bookmarkStart w:id="12" w:name="_Toc168329518"/>
      <w:r w:rsidRPr="00B1472F">
        <w:rPr>
          <w:rFonts w:hint="eastAsia"/>
          <w:noProof/>
          <w:lang w:val="zh-CN" w:bidi="zh-CN"/>
        </w:rPr>
        <w:lastRenderedPageBreak/>
        <w:t>当发生更改时，请更新</w:t>
      </w:r>
      <w:bookmarkEnd w:id="12"/>
    </w:p>
    <w:p w14:paraId="70EDF029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复杂任务并不会因创建 TOC 而停止。Word 足够智能，可以跟踪文本的位置，所以无需担心。当内容更改时，只需更新 TOC。</w:t>
      </w:r>
    </w:p>
    <w:p w14:paraId="732344D6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更新 TOC。</w:t>
      </w:r>
    </w:p>
    <w:p w14:paraId="2B14ADF8" w14:textId="77777777" w:rsidR="00AF7328" w:rsidRPr="00B1472F" w:rsidRDefault="00AF7328" w:rsidP="00AF7328">
      <w:pPr>
        <w:pStyle w:val="a1"/>
        <w:numPr>
          <w:ilvl w:val="0"/>
          <w:numId w:val="31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将光标放在以“</w:t>
      </w:r>
      <w:r w:rsidRPr="00C92904">
        <w:rPr>
          <w:rFonts w:hint="eastAsia"/>
          <w:noProof/>
          <w:lang w:val="zh-CN" w:bidi="zh-CN"/>
        </w:rPr>
        <w:t>当内容更改时，只需更新</w:t>
      </w:r>
      <w:r w:rsidRPr="00C92904">
        <w:rPr>
          <w:noProof/>
          <w:lang w:val="zh-CN" w:bidi="zh-CN"/>
        </w:rPr>
        <w:t xml:space="preserve"> TOC</w:t>
      </w:r>
      <w:r w:rsidRPr="00B1472F">
        <w:rPr>
          <w:rFonts w:hint="eastAsia"/>
          <w:noProof/>
          <w:lang w:val="zh-CN" w:bidi="zh-CN"/>
        </w:rPr>
        <w:t>”（上图）结尾的段落后，然后按 Ctrl+Enter 将该部分推到第 3 页。</w:t>
      </w:r>
    </w:p>
    <w:p w14:paraId="5362D00B" w14:textId="77777777" w:rsidR="00AF7328" w:rsidRPr="00B1472F" w:rsidRDefault="00AF7328" w:rsidP="00AF7328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转到 TOC 并单击其中的任意位置。然后单击“</w:t>
      </w:r>
      <w:r w:rsidRPr="00B1472F">
        <w:rPr>
          <w:rStyle w:val="afc"/>
          <w:rFonts w:hint="eastAsia"/>
          <w:noProof/>
          <w:lang w:val="zh-CN" w:bidi="zh-CN"/>
        </w:rPr>
        <w:t>更新目录</w:t>
      </w:r>
      <w:r w:rsidRPr="00B1472F">
        <w:rPr>
          <w:rFonts w:hint="eastAsia"/>
          <w:noProof/>
          <w:lang w:val="zh-CN" w:bidi="zh-CN"/>
        </w:rPr>
        <w:t>”，并单击“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”（“</w:t>
      </w:r>
      <w:r>
        <w:rPr>
          <w:rStyle w:val="afc"/>
          <w:rFonts w:hint="eastAsia"/>
          <w:noProof/>
          <w:lang w:val="zh-CN" w:bidi="zh-CN"/>
        </w:rPr>
        <w:t>只</w:t>
      </w:r>
      <w:r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”默认处于选中状态）。</w:t>
      </w:r>
    </w:p>
    <w:p w14:paraId="10D424BE" w14:textId="77777777" w:rsidR="00AF7328" w:rsidRPr="00B1472F" w:rsidRDefault="00AF7328" w:rsidP="00AF7328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4ABA65CA" wp14:editId="6BDFD517">
            <wp:extent cx="2457898" cy="17467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898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255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当</w:t>
      </w:r>
      <w:r w:rsidRPr="00B1472F">
        <w:rPr>
          <w:rStyle w:val="affffff8"/>
          <w:rFonts w:hint="eastAsia"/>
          <w:noProof/>
          <w:lang w:val="zh-CN" w:bidi="zh-CN"/>
        </w:rPr>
        <w:t>第二页</w:t>
      </w:r>
      <w:r w:rsidRPr="00B1472F">
        <w:rPr>
          <w:rFonts w:hint="eastAsia"/>
          <w:noProof/>
          <w:lang w:val="zh-CN" w:bidi="zh-CN"/>
        </w:rPr>
        <w:t>至</w:t>
      </w:r>
      <w:r w:rsidRPr="00B1472F">
        <w:rPr>
          <w:rStyle w:val="affffff8"/>
          <w:rFonts w:hint="eastAsia"/>
          <w:noProof/>
          <w:lang w:val="zh-CN" w:bidi="zh-CN"/>
        </w:rPr>
        <w:t>第三页</w:t>
      </w:r>
      <w:r w:rsidRPr="00B1472F">
        <w:rPr>
          <w:rFonts w:hint="eastAsia"/>
          <w:noProof/>
          <w:lang w:val="zh-CN" w:bidi="zh-CN"/>
        </w:rPr>
        <w:t>的</w:t>
      </w:r>
      <w:r w:rsidRPr="00B1472F">
        <w:rPr>
          <w:rStyle w:val="affffff8"/>
          <w:rFonts w:hint="eastAsia"/>
          <w:noProof/>
          <w:lang w:val="zh-CN" w:bidi="zh-CN"/>
        </w:rPr>
        <w:t>内容发生变化</w:t>
      </w:r>
      <w:r w:rsidRPr="00B1472F">
        <w:rPr>
          <w:rFonts w:hint="eastAsia"/>
          <w:noProof/>
          <w:lang w:val="zh-CN" w:bidi="zh-CN"/>
        </w:rPr>
        <w:t>时，Word 更新了“更新”的条目。</w:t>
      </w:r>
    </w:p>
    <w:p w14:paraId="496D6164" w14:textId="77777777" w:rsidR="00AF7328" w:rsidRPr="00C92904" w:rsidRDefault="00AF7328" w:rsidP="00AF7328">
      <w:pPr>
        <w:pBdr>
          <w:bottom w:val="single" w:sz="18" w:space="1" w:color="2B579A" w:themeColor="accent5"/>
        </w:pBdr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C92904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使用标题样式</w:t>
      </w:r>
    </w:p>
    <w:p w14:paraId="043E235B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TOC 魔术是用于格式化标题的样式。此部分的标题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可能看起来像一个标题，但它并不是一个标题。它是按块（字号、下划线）格式化的，而不是按样式格式化的。看看它不在你添加的 TOC 中是怎样的。要将标题添加到 TOC，需要使用标题 1 样式进行格式化。</w:t>
      </w:r>
    </w:p>
    <w:p w14:paraId="5EDF0E5B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试用：</w:t>
      </w:r>
      <w:r w:rsidRPr="00B1472F">
        <w:rPr>
          <w:rFonts w:hint="eastAsia"/>
          <w:noProof/>
          <w:lang w:val="zh-CN" w:bidi="zh-CN"/>
        </w:rPr>
        <w:t>更新样式，然后更新 TOC。</w:t>
      </w:r>
    </w:p>
    <w:p w14:paraId="2E36B105" w14:textId="77777777" w:rsidR="00AF7328" w:rsidRPr="00B1472F" w:rsidRDefault="00AF7328" w:rsidP="00AF7328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单击上面的标题（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）- 确保只单击，请勿选中任何内容。</w:t>
      </w:r>
    </w:p>
    <w:p w14:paraId="0331DF3E" w14:textId="77777777" w:rsidR="00AF7328" w:rsidRPr="00B1472F" w:rsidRDefault="00AF7328" w:rsidP="00AF7328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开始</w:t>
      </w:r>
      <w:r w:rsidRPr="00B1472F">
        <w:rPr>
          <w:rFonts w:hint="eastAsia"/>
          <w:noProof/>
          <w:lang w:val="zh-CN" w:bidi="zh-CN"/>
        </w:rPr>
        <w:t>”选项卡上，找到“</w:t>
      </w: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标题 1</w:t>
      </w:r>
      <w:r w:rsidRPr="00B1472F">
        <w:rPr>
          <w:rFonts w:hint="eastAsia"/>
          <w:noProof/>
          <w:lang w:val="zh-CN" w:bidi="zh-CN"/>
        </w:rPr>
        <w:t>”（键盘快捷方式：Ctrl+Alt+1）。</w:t>
      </w:r>
    </w:p>
    <w:p w14:paraId="2B4DF982" w14:textId="77777777" w:rsidR="00AF7328" w:rsidRPr="00B1472F" w:rsidRDefault="00AF7328" w:rsidP="00AF7328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像以前一样更新 TOC，但是这次，选择“</w:t>
      </w:r>
      <w:r w:rsidRPr="00B1472F">
        <w:rPr>
          <w:rStyle w:val="afc"/>
          <w:rFonts w:hint="eastAsia"/>
          <w:noProof/>
          <w:lang w:val="zh-CN" w:bidi="zh-CN"/>
        </w:rPr>
        <w:t>更新整个目录</w:t>
      </w:r>
      <w:r w:rsidRPr="00B1472F">
        <w:rPr>
          <w:rFonts w:hint="eastAsia"/>
          <w:noProof/>
          <w:lang w:val="zh-CN" w:bidi="zh-CN"/>
        </w:rPr>
        <w:t>”（而不是“</w:t>
      </w:r>
      <w:r>
        <w:rPr>
          <w:rStyle w:val="afc"/>
          <w:rFonts w:hint="eastAsia"/>
          <w:noProof/>
          <w:lang w:val="zh-CN" w:bidi="zh-CN"/>
        </w:rPr>
        <w:t>只</w:t>
      </w:r>
      <w:r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”），因为不止页码发生了更改。</w:t>
      </w:r>
    </w:p>
    <w:p w14:paraId="6969BB9B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现在 Word 知道该段落是一个标题，并将其包含在 TOC 中。</w:t>
      </w:r>
    </w:p>
    <w:p w14:paraId="184F0FD0" w14:textId="77777777" w:rsidR="00AF7328" w:rsidRPr="00B1472F" w:rsidRDefault="00AF7328" w:rsidP="00AF7328">
      <w:pPr>
        <w:pStyle w:val="1"/>
        <w:rPr>
          <w:noProof/>
        </w:rPr>
      </w:pPr>
      <w:bookmarkStart w:id="13" w:name="_Toc168329519"/>
      <w:r w:rsidRPr="00B1472F">
        <w:rPr>
          <w:rFonts w:hint="eastAsia"/>
          <w:noProof/>
          <w:lang w:val="zh-CN" w:bidi="zh-CN"/>
        </w:rPr>
        <w:t>深入了解标题</w:t>
      </w:r>
      <w:r w:rsidRPr="00B1472F">
        <w:rPr>
          <w:rFonts w:hint="eastAsia"/>
          <w:noProof/>
          <w:lang w:val="zh-CN" w:bidi="zh-CN"/>
        </w:rPr>
        <w:t xml:space="preserve"> </w:t>
      </w:r>
      <w:r w:rsidRPr="00C92904">
        <w:rPr>
          <w:rFonts w:ascii="Microsoft YaHei UI Light" w:hAnsi="Microsoft YaHei UI Light" w:hint="eastAsia"/>
          <w:noProof/>
          <w:lang w:val="zh-CN" w:bidi="zh-CN"/>
        </w:rPr>
        <w:t>1</w:t>
      </w:r>
      <w:bookmarkEnd w:id="13"/>
    </w:p>
    <w:p w14:paraId="2C1E649F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想在 TOC 中添加更多级别吗？这就是其他标题样式的用武之地。使用标题 2 标记文档中的副标题，使用标题 3 标记更低级别的标题，依此类推。</w:t>
      </w:r>
    </w:p>
    <w:p w14:paraId="2506FB3C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将“</w:t>
      </w:r>
      <w:r w:rsidRPr="00B1472F">
        <w:rPr>
          <w:rStyle w:val="afc"/>
          <w:rFonts w:hint="eastAsia"/>
          <w:noProof/>
          <w:lang w:val="zh-CN" w:bidi="zh-CN"/>
        </w:rPr>
        <w:t>标题 2</w:t>
      </w:r>
      <w:r w:rsidRPr="00B1472F">
        <w:rPr>
          <w:rFonts w:hint="eastAsia"/>
          <w:noProof/>
          <w:lang w:val="zh-CN" w:bidi="zh-CN"/>
        </w:rPr>
        <w:t>”应用于以下段落（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），然后像以前一样更新 TOC。记住要更新整个表！</w:t>
      </w:r>
    </w:p>
    <w:p w14:paraId="17E0ED9D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 xml:space="preserve">添加 2 级 TOC 条目 </w:t>
      </w:r>
    </w:p>
    <w:p w14:paraId="2B085815" w14:textId="77777777" w:rsidR="00AF7328" w:rsidRPr="00B1472F" w:rsidRDefault="00AF7328" w:rsidP="00AF7328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Pr="0064180F">
        <w:rPr>
          <w:rStyle w:val="afc"/>
          <w:rFonts w:hint="eastAsia"/>
        </w:rPr>
        <w:t>：</w:t>
      </w:r>
      <w:r w:rsidRPr="00B1472F">
        <w:rPr>
          <w:rFonts w:hint="eastAsia"/>
          <w:noProof/>
          <w:lang w:val="zh-CN" w:bidi="zh-CN"/>
        </w:rPr>
        <w:t>标题样式包含格式、字体、大小、颜色等。它们还包含一个段落格式，称为</w:t>
      </w:r>
      <w:r w:rsidRPr="00B1472F">
        <w:rPr>
          <w:rStyle w:val="affffff8"/>
          <w:rFonts w:hint="eastAsia"/>
          <w:noProof/>
          <w:lang w:val="zh-CN" w:bidi="zh-CN"/>
        </w:rPr>
        <w:t>大纲级别</w:t>
      </w:r>
      <w:r w:rsidRPr="00B1472F">
        <w:rPr>
          <w:rFonts w:hint="eastAsia"/>
          <w:noProof/>
          <w:lang w:val="zh-CN" w:bidi="zh-CN"/>
        </w:rPr>
        <w:t>，TOC 采用这种格式。</w:t>
      </w:r>
    </w:p>
    <w:p w14:paraId="7A27F25F" w14:textId="77777777" w:rsidR="00AF7328" w:rsidRPr="00C92904" w:rsidRDefault="00AF7328" w:rsidP="00AF7328">
      <w:pPr>
        <w:pStyle w:val="1"/>
        <w:rPr>
          <w:rFonts w:ascii="Microsoft YaHei UI Light" w:hAnsi="Microsoft YaHei UI Light"/>
          <w:noProof/>
        </w:rPr>
      </w:pPr>
      <w:bookmarkStart w:id="14" w:name="_Toc168329520"/>
      <w:r w:rsidRPr="00C92904">
        <w:rPr>
          <w:rFonts w:ascii="Microsoft YaHei UI Light" w:hAnsi="Microsoft YaHei UI Light" w:hint="eastAsia"/>
          <w:noProof/>
          <w:lang w:val="zh-CN" w:bidi="zh-CN"/>
        </w:rPr>
        <w:t>自定义 TOC</w:t>
      </w:r>
      <w:bookmarkEnd w:id="14"/>
    </w:p>
    <w:p w14:paraId="698A110F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TOC 中的条目与其页码之间的空格称为</w:t>
      </w:r>
      <w:r w:rsidRPr="00B1472F">
        <w:rPr>
          <w:rStyle w:val="affffff8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。默认情况下，Word 将制表符前导</w:t>
      </w:r>
      <w:r w:rsidRPr="00941206">
        <w:rPr>
          <w:rFonts w:hint="eastAsia"/>
          <w:noProof/>
          <w:spacing w:val="-4"/>
          <w:lang w:val="zh-CN" w:bidi="zh-CN"/>
        </w:rPr>
        <w:t xml:space="preserve">符设为一行点（点前导符），但你可以轻松将其切换为其他内容，如下划线。无需重新开始 - </w:t>
      </w:r>
      <w:r w:rsidRPr="00B1472F">
        <w:rPr>
          <w:rFonts w:hint="eastAsia"/>
          <w:noProof/>
          <w:lang w:val="zh-CN" w:bidi="zh-CN"/>
        </w:rPr>
        <w:t>甚至不需要选择 TOC。Word 知道在哪儿。只需使用自定义 TOC 选项进行此类更改，Word 将自行操作。</w:t>
      </w:r>
    </w:p>
    <w:p w14:paraId="70BD51AD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将点前导符更改为下划线。</w:t>
      </w:r>
    </w:p>
    <w:p w14:paraId="29F342E6" w14:textId="77777777" w:rsidR="00AF7328" w:rsidRPr="00B1472F" w:rsidRDefault="00AF7328" w:rsidP="00AF7328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745A3E81" w14:textId="77777777" w:rsidR="00AF7328" w:rsidRPr="00B1472F" w:rsidRDefault="00AF7328" w:rsidP="00AF7328">
      <w:pPr>
        <w:pStyle w:val="a1"/>
        <w:keepNext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从“</w:t>
      </w:r>
      <w:r w:rsidRPr="00B1472F">
        <w:rPr>
          <w:rStyle w:val="afc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”选项列表中，选择“</w:t>
      </w:r>
      <w:r w:rsidRPr="00B1472F">
        <w:rPr>
          <w:rStyle w:val="afc"/>
          <w:rFonts w:hint="eastAsia"/>
          <w:noProof/>
          <w:lang w:val="zh-CN" w:bidi="zh-CN"/>
        </w:rPr>
        <w:t>线</w:t>
      </w:r>
      <w:r w:rsidRPr="00B1472F">
        <w:rPr>
          <w:rFonts w:hint="eastAsia"/>
          <w:noProof/>
          <w:lang w:val="zh-CN" w:bidi="zh-CN"/>
        </w:rPr>
        <w:t>”（列表中最后一个选项），然后单击“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451CC99B" w14:textId="77777777" w:rsidR="00AF7328" w:rsidRPr="00B1472F" w:rsidRDefault="00AF7328" w:rsidP="00AF7328">
      <w:pPr>
        <w:pStyle w:val="affff6"/>
        <w:rPr>
          <w:noProof/>
        </w:rPr>
      </w:pPr>
      <w:r w:rsidRPr="00034248">
        <w:rPr>
          <w:rFonts w:hint="eastAsia"/>
          <w:noProof/>
          <w:lang w:val="zh-CN" w:bidi="zh-CN"/>
        </w:rPr>
        <w:drawing>
          <wp:inline distT="0" distB="0" distL="0" distR="0" wp14:anchorId="04FEC3FA" wp14:editId="3CB10199">
            <wp:extent cx="2013787" cy="323697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87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2B21" w14:textId="77777777" w:rsidR="00AF7328" w:rsidRPr="00B1472F" w:rsidRDefault="00AF7328" w:rsidP="00AF7328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4FD67970" w14:textId="77777777" w:rsidR="00AF7328" w:rsidRPr="00B1472F" w:rsidRDefault="00AF7328" w:rsidP="00AF7328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6D9711C3" wp14:editId="5791551B">
            <wp:extent cx="2649515" cy="100788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515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9F9E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就像这样，Word 找到了 TOC 并将制表符前导字符从圆点改为下划线。</w:t>
      </w:r>
    </w:p>
    <w:p w14:paraId="29E159C0" w14:textId="77777777" w:rsidR="00AF7328" w:rsidRPr="00C92904" w:rsidRDefault="00AF7328" w:rsidP="00AF7328">
      <w:pPr>
        <w:pStyle w:val="1"/>
        <w:rPr>
          <w:rFonts w:ascii="Microsoft YaHei UI Light" w:hAnsi="Microsoft YaHei UI Light"/>
          <w:noProof/>
        </w:rPr>
      </w:pPr>
      <w:bookmarkStart w:id="15" w:name="_Toc168329521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删除 TOC</w:t>
      </w:r>
      <w:bookmarkEnd w:id="15"/>
    </w:p>
    <w:p w14:paraId="453CDD36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无法像删除文档中的图片或其他内容那样删除 TOC。好吧，其实可以，但是如果你这么做太多次，你的 TOC 就会出问题。还记得 Word 帮你完成的复杂任务么？所有“脚手架”也需要删除。告诉 Word 删除 TOC，Word 将自行清理。</w:t>
      </w:r>
    </w:p>
    <w:p w14:paraId="4AFF3EE0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在”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”选项卡上，单击”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”，然后在底部附近单击”</w:t>
      </w:r>
      <w:r w:rsidRPr="00B1472F">
        <w:rPr>
          <w:rStyle w:val="afc"/>
          <w:rFonts w:hint="eastAsia"/>
          <w:noProof/>
          <w:lang w:val="zh-CN" w:bidi="zh-CN"/>
        </w:rPr>
        <w:t>删除目录</w:t>
      </w:r>
      <w:r w:rsidRPr="00B1472F">
        <w:rPr>
          <w:rFonts w:hint="eastAsia"/>
          <w:noProof/>
          <w:lang w:val="zh-CN" w:bidi="zh-CN"/>
        </w:rPr>
        <w:t>”。</w:t>
      </w:r>
    </w:p>
    <w:p w14:paraId="3D1C048C" w14:textId="77777777" w:rsidR="00AF7328" w:rsidRPr="00B1472F" w:rsidRDefault="00AF7328" w:rsidP="00AF7328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好啦</w:t>
      </w:r>
      <w:r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TOC 和使其运行的内容都从文档中消失了。但你可以随时在任何位置添加回 TOC。Word 会记住你的所有操作 - 甚至是你对制表符前导字符的更改。</w:t>
      </w:r>
    </w:p>
    <w:p w14:paraId="76E73B49" w14:textId="77777777" w:rsidR="00AF7328" w:rsidRPr="00B1472F" w:rsidRDefault="00AF7328" w:rsidP="00AF7328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高级选项：</w:t>
      </w:r>
      <w:r w:rsidRPr="00B1472F">
        <w:rPr>
          <w:rFonts w:hint="eastAsia"/>
          <w:noProof/>
          <w:lang w:val="zh-CN" w:bidi="zh-CN"/>
        </w:rPr>
        <w:t>Word 删除的内容是一组隐藏书签，用于跟踪 TOC 中显示的标题文本和页码。</w:t>
      </w:r>
    </w:p>
    <w:p w14:paraId="1FDA43DA" w14:textId="77777777" w:rsidR="00AF7328" w:rsidRPr="00B1472F" w:rsidRDefault="00AF7328" w:rsidP="00AF7328">
      <w:pPr>
        <w:pStyle w:val="1"/>
        <w:rPr>
          <w:noProof/>
        </w:rPr>
      </w:pPr>
      <w:bookmarkStart w:id="16" w:name="_Toc168329522"/>
      <w:r w:rsidRPr="00B1472F">
        <w:rPr>
          <w:rFonts w:hint="eastAsia"/>
          <w:noProof/>
          <w:lang w:val="zh-CN" w:bidi="zh-CN"/>
        </w:rPr>
        <w:t>了解更多</w:t>
      </w:r>
      <w:bookmarkEnd w:id="16"/>
      <w:r w:rsidRPr="00B1472F">
        <w:rPr>
          <w:rFonts w:hint="eastAsia"/>
          <w:noProof/>
          <w:lang w:val="zh-CN" w:bidi="zh-CN"/>
        </w:rPr>
        <w:t xml:space="preserve"> </w:t>
      </w:r>
    </w:p>
    <w:p w14:paraId="1369BE11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如果想要进一步自定义 TOC，请尝试这些方法。（如果没有添加回 TOC，请立即执行此操</w:t>
      </w:r>
      <w:r w:rsidRPr="00034248">
        <w:rPr>
          <w:rFonts w:hint="eastAsia"/>
          <w:noProof/>
          <w:spacing w:val="-4"/>
          <w:lang w:val="zh-CN" w:bidi="zh-CN"/>
        </w:rPr>
        <w:t>作。愿意的话，可以在此部分上方添加。或者，如果删除 TOC 是最近一项操作，可按 Ctrl + Z 进行撤消。）</w:t>
      </w:r>
      <w:r w:rsidRPr="00B1472F">
        <w:rPr>
          <w:rFonts w:hint="eastAsia"/>
          <w:noProof/>
          <w:lang w:val="zh-CN" w:bidi="zh-CN"/>
        </w:rPr>
        <w:t xml:space="preserve"> </w:t>
      </w:r>
    </w:p>
    <w:p w14:paraId="5AAD4AAC" w14:textId="77777777" w:rsidR="00AF7328" w:rsidRPr="00C92904" w:rsidRDefault="00AF7328" w:rsidP="00AF7328">
      <w:pPr>
        <w:pStyle w:val="21"/>
        <w:rPr>
          <w:rFonts w:ascii="Microsoft YaHei UI Light" w:hAnsi="Microsoft YaHei UI Light"/>
          <w:noProof/>
        </w:rPr>
      </w:pPr>
      <w:bookmarkStart w:id="17" w:name="_Toc168329523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更改 TOC 条目文本格式</w:t>
      </w:r>
      <w:bookmarkEnd w:id="17"/>
    </w:p>
    <w:p w14:paraId="451680AD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 TOC 中，选择整个 1 级条目并进行格式更改。例如，将字体颜色更改为蓝色。（确保只选择一个 TOC 条目，包括制表符前导字符和页码。请注意，即使整个 TOC 看起来像是选中了，但你选中的条目也会有更深的高亮颜色。）</w:t>
      </w:r>
    </w:p>
    <w:p w14:paraId="0B533EAC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7D7AE2F8" wp14:editId="6E622F17">
            <wp:extent cx="2066344" cy="1280160"/>
            <wp:effectExtent l="19050" t="1905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44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980D73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如同其他 TOC 魔术，所有 TOC 1 级条目也都更改了。</w:t>
      </w:r>
    </w:p>
    <w:p w14:paraId="4B48BAC3" w14:textId="77777777" w:rsidR="00AF7328" w:rsidRPr="00B1472F" w:rsidRDefault="00AF7328" w:rsidP="00AF7328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>
        <w:rPr>
          <w:rStyle w:val="afc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好吧，这不是真正的魔术。分配样式给 TOC 条目（TOC 1、TOC 2 等），并且将这些样式设置为每次更改格式时自动更新。</w:t>
      </w:r>
    </w:p>
    <w:p w14:paraId="40319758" w14:textId="77777777" w:rsidR="00AF7328" w:rsidRPr="00C92904" w:rsidRDefault="00AF7328" w:rsidP="00AF7328">
      <w:pPr>
        <w:pStyle w:val="21"/>
        <w:rPr>
          <w:rFonts w:ascii="Microsoft YaHei UI Light" w:hAnsi="Microsoft YaHei UI Light"/>
          <w:noProof/>
        </w:rPr>
      </w:pPr>
      <w:bookmarkStart w:id="18" w:name="_Toc168329524"/>
      <w:r w:rsidRPr="00C92904">
        <w:rPr>
          <w:rFonts w:ascii="Microsoft YaHei UI Light" w:hAnsi="Microsoft YaHei UI Light" w:hint="eastAsia"/>
          <w:noProof/>
          <w:lang w:val="zh-CN" w:bidi="zh-CN"/>
        </w:rPr>
        <w:t>更改 TOC 级别数</w:t>
      </w:r>
      <w:bookmarkEnd w:id="18"/>
    </w:p>
    <w:p w14:paraId="4987CFE7" w14:textId="77777777" w:rsidR="00AF7328" w:rsidRPr="00B1472F" w:rsidRDefault="00AF7328" w:rsidP="00AF7328">
      <w:pPr>
        <w:keepNext/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TOC 中仅包含标题 1 标题，不包含副标题。</w:t>
      </w:r>
    </w:p>
    <w:p w14:paraId="7A3FAEF3" w14:textId="77777777" w:rsidR="00AF7328" w:rsidRPr="00B1472F" w:rsidRDefault="00AF7328" w:rsidP="00AF7328">
      <w:pPr>
        <w:pStyle w:val="a1"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78279EE7" w14:textId="77777777" w:rsidR="00AF7328" w:rsidRPr="00B1472F" w:rsidRDefault="00AF7328" w:rsidP="00AF7328">
      <w:pPr>
        <w:pStyle w:val="a1"/>
        <w:keepNext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将“</w:t>
      </w:r>
      <w:r w:rsidRPr="00B1472F">
        <w:rPr>
          <w:rStyle w:val="afc"/>
          <w:rFonts w:hint="eastAsia"/>
          <w:noProof/>
          <w:lang w:val="zh-CN" w:bidi="zh-CN"/>
        </w:rPr>
        <w:t>显示级别</w:t>
      </w:r>
      <w:r w:rsidRPr="00B1472F">
        <w:rPr>
          <w:rFonts w:hint="eastAsia"/>
          <w:noProof/>
          <w:lang w:val="zh-CN" w:bidi="zh-CN"/>
        </w:rPr>
        <w:t>”更改为“</w:t>
      </w:r>
      <w:r w:rsidRPr="00B1472F">
        <w:rPr>
          <w:rStyle w:val="afc"/>
          <w:rFonts w:hint="eastAsia"/>
          <w:noProof/>
          <w:lang w:val="zh-CN" w:bidi="zh-CN"/>
        </w:rPr>
        <w:t>1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23080339" w14:textId="77777777" w:rsidR="00AF7328" w:rsidRPr="00B1472F" w:rsidRDefault="00AF7328" w:rsidP="00AF7328">
      <w:pPr>
        <w:pStyle w:val="affff6"/>
        <w:rPr>
          <w:noProof/>
        </w:rPr>
      </w:pPr>
      <w:r w:rsidRPr="00B1472F">
        <w:rPr>
          <w:rFonts w:hint="eastAsia"/>
          <w:noProof/>
          <w:highlight w:val="yellow"/>
          <w:lang w:val="zh-CN" w:bidi="zh-CN"/>
        </w:rPr>
        <w:drawing>
          <wp:inline distT="0" distB="0" distL="0" distR="0" wp14:anchorId="47B56DE1" wp14:editId="16453991">
            <wp:extent cx="1740382" cy="32369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382" cy="3236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C90" w14:textId="77777777" w:rsidR="00AF7328" w:rsidRPr="00B1472F" w:rsidRDefault="00AF7328" w:rsidP="00AF7328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45019565" w14:textId="77777777" w:rsidR="00AF7328" w:rsidRPr="00B1472F" w:rsidRDefault="00AF7328" w:rsidP="00AF7328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验证 TOC 不再包含副标题，例如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。</w:t>
      </w:r>
    </w:p>
    <w:p w14:paraId="68CD2FA9" w14:textId="77777777" w:rsidR="00AF7328" w:rsidRPr="00C92904" w:rsidRDefault="00AF7328" w:rsidP="00AF7328">
      <w:pPr>
        <w:pStyle w:val="1"/>
        <w:rPr>
          <w:rFonts w:ascii="Microsoft YaHei UI Light" w:hAnsi="Microsoft YaHei UI Light"/>
          <w:noProof/>
        </w:rPr>
      </w:pPr>
      <w:bookmarkStart w:id="19" w:name="_Toc168329525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在 Word 中获取帮助</w:t>
      </w:r>
      <w:bookmarkEnd w:id="19"/>
    </w:p>
    <w:p w14:paraId="22AA5CC9" w14:textId="77777777" w:rsidR="00AF7328" w:rsidRPr="00B1472F" w:rsidRDefault="00AF7328" w:rsidP="00AF7328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“</w:t>
      </w:r>
      <w:r w:rsidRPr="00B1472F">
        <w:rPr>
          <w:rStyle w:val="afc"/>
          <w:rFonts w:hint="eastAsia"/>
          <w:noProof/>
          <w:lang w:val="zh-CN" w:bidi="zh-CN"/>
        </w:rPr>
        <w:t>操作说明搜索</w:t>
      </w:r>
      <w:r w:rsidRPr="00B1472F">
        <w:rPr>
          <w:rFonts w:hint="eastAsia"/>
          <w:noProof/>
          <w:lang w:val="zh-CN" w:bidi="zh-CN"/>
        </w:rPr>
        <w:t>”搜索框会直接转到 Word 中的命令和帮助。</w:t>
      </w:r>
    </w:p>
    <w:p w14:paraId="7CB63E31" w14:textId="77777777" w:rsidR="00AF7328" w:rsidRPr="00B1472F" w:rsidRDefault="00AF7328" w:rsidP="00AF7328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78BE2792" wp14:editId="3200F936">
            <wp:extent cx="3871976" cy="26280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97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E053" w14:textId="77777777" w:rsidR="00AF7328" w:rsidRPr="00B1472F" w:rsidRDefault="00AF7328" w:rsidP="00AF7328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请转到窗口上方的</w:t>
      </w:r>
      <w:r w:rsidRPr="00B1472F">
        <w:rPr>
          <w:rStyle w:val="afc"/>
          <w:rFonts w:hint="eastAsia"/>
          <w:noProof/>
          <w:lang w:val="zh-CN" w:bidi="zh-CN"/>
        </w:rPr>
        <w:t>告诉我你想要做什么</w:t>
      </w:r>
      <w:r w:rsidRPr="00B1472F">
        <w:rPr>
          <w:rFonts w:hint="eastAsia"/>
          <w:noProof/>
          <w:lang w:val="zh-CN" w:bidi="zh-CN"/>
        </w:rPr>
        <w:t>，然后键入想要执行的操作。</w:t>
      </w:r>
    </w:p>
    <w:p w14:paraId="2FB6BA2D" w14:textId="77777777" w:rsidR="00AF7328" w:rsidRPr="00B1472F" w:rsidRDefault="00AF7328" w:rsidP="00AF7328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例如，键入：</w:t>
      </w:r>
    </w:p>
    <w:p w14:paraId="10112B17" w14:textId="77777777" w:rsidR="00AF7328" w:rsidRPr="00B1472F" w:rsidRDefault="00AF7328" w:rsidP="00AF7328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，以快速找到目录选项和其他 TOC 帮助主题</w:t>
      </w:r>
    </w:p>
    <w:p w14:paraId="7DAEC38E" w14:textId="77777777" w:rsidR="00AF7328" w:rsidRPr="00B1472F" w:rsidRDefault="00AF7328" w:rsidP="00AF7328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，了解有关在 Word 中使用样式的详细信息</w:t>
      </w:r>
    </w:p>
    <w:p w14:paraId="34911340" w14:textId="77777777" w:rsidR="00AF7328" w:rsidRPr="00B1472F" w:rsidRDefault="00AF7328" w:rsidP="00AF7328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帮助</w:t>
      </w:r>
      <w:r w:rsidRPr="00B1472F">
        <w:rPr>
          <w:rFonts w:hint="eastAsia"/>
          <w:noProof/>
          <w:lang w:val="zh-CN" w:bidi="zh-CN"/>
        </w:rPr>
        <w:t>，可转到 Word 帮助。</w:t>
      </w:r>
    </w:p>
    <w:p w14:paraId="3C9C510C" w14:textId="77777777" w:rsidR="00AF7328" w:rsidRPr="00B1472F" w:rsidRDefault="00AF7328" w:rsidP="00AF7328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培训</w:t>
      </w:r>
      <w:r w:rsidRPr="00B1472F">
        <w:rPr>
          <w:rFonts w:hint="eastAsia"/>
          <w:noProof/>
          <w:lang w:val="zh-CN" w:bidi="zh-CN"/>
        </w:rPr>
        <w:t>，可查看 Word 培训课程列表。</w:t>
      </w:r>
    </w:p>
    <w:p w14:paraId="084F001D" w14:textId="77777777" w:rsidR="00CC2066" w:rsidRPr="00B1472F" w:rsidRDefault="00CC2066" w:rsidP="00CC2066">
      <w:pPr>
        <w:pStyle w:val="1"/>
        <w:rPr>
          <w:noProof/>
        </w:rPr>
      </w:pPr>
      <w:bookmarkStart w:id="20" w:name="_Toc168065097"/>
      <w:bookmarkStart w:id="21" w:name="_Toc168329526"/>
      <w:r w:rsidRPr="00B1472F">
        <w:rPr>
          <w:rFonts w:hint="eastAsia"/>
          <w:noProof/>
          <w:lang w:val="zh-CN" w:bidi="zh-CN"/>
        </w:rPr>
        <w:lastRenderedPageBreak/>
        <w:t>插入目录</w:t>
      </w:r>
      <w:bookmarkEnd w:id="20"/>
      <w:bookmarkEnd w:id="21"/>
    </w:p>
    <w:p w14:paraId="59C3FB27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要添加 TOC（</w:t>
      </w:r>
      <w:r w:rsidRPr="00B1472F">
        <w:rPr>
          <w:rStyle w:val="affffff8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的缩写），只需决定在何处添加即可。将复杂的任务交给 Word。</w:t>
      </w:r>
    </w:p>
    <w:p w14:paraId="4E86DDDC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在文档的第一段之后按 Enter，就会转到新的一行。然后，转到“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”选项卡，选择“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”，然后从库中选择 TOC。</w:t>
      </w:r>
    </w:p>
    <w:p w14:paraId="26FA20D5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5F8224AF" wp14:editId="1EC62CBC">
            <wp:extent cx="3270710" cy="309117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10" cy="30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209" w14:textId="77777777" w:rsidR="00CC2066" w:rsidRPr="00B1472F" w:rsidRDefault="00CC2066" w:rsidP="00CC206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这样就好了</w:t>
      </w:r>
      <w:r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Word 找到了本文档中的所有标题并添加了 TOC。</w:t>
      </w:r>
    </w:p>
    <w:p w14:paraId="40BA0820" w14:textId="77777777" w:rsidR="00CC2066" w:rsidRPr="00B1472F" w:rsidRDefault="00CC2066" w:rsidP="00CC2066">
      <w:pPr>
        <w:pStyle w:val="1"/>
        <w:rPr>
          <w:noProof/>
        </w:rPr>
      </w:pPr>
      <w:bookmarkStart w:id="22" w:name="_Toc168065098"/>
      <w:bookmarkStart w:id="23" w:name="_Toc168329527"/>
      <w:r w:rsidRPr="00B1472F">
        <w:rPr>
          <w:rFonts w:hint="eastAsia"/>
          <w:noProof/>
          <w:lang w:val="zh-CN" w:bidi="zh-CN"/>
        </w:rPr>
        <w:lastRenderedPageBreak/>
        <w:t>当发生更改时，请更新</w:t>
      </w:r>
      <w:bookmarkEnd w:id="22"/>
      <w:bookmarkEnd w:id="23"/>
    </w:p>
    <w:p w14:paraId="3BD679D5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复杂任务并不会因创建 TOC 而停止。Word 足够智能，可以跟踪文本的位置，所以无需担心。当内容更改时，只需更新 TOC。</w:t>
      </w:r>
    </w:p>
    <w:p w14:paraId="2E0CC1C9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更新 TOC。</w:t>
      </w:r>
    </w:p>
    <w:p w14:paraId="3A731AF4" w14:textId="77777777" w:rsidR="00CC2066" w:rsidRPr="00B1472F" w:rsidRDefault="00CC2066" w:rsidP="00CC2066">
      <w:pPr>
        <w:pStyle w:val="a1"/>
        <w:numPr>
          <w:ilvl w:val="0"/>
          <w:numId w:val="31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将光标放在以“</w:t>
      </w:r>
      <w:r w:rsidRPr="00C92904">
        <w:rPr>
          <w:rFonts w:hint="eastAsia"/>
          <w:noProof/>
          <w:lang w:val="zh-CN" w:bidi="zh-CN"/>
        </w:rPr>
        <w:t>当内容更改时，只需更新</w:t>
      </w:r>
      <w:r w:rsidRPr="00C92904">
        <w:rPr>
          <w:noProof/>
          <w:lang w:val="zh-CN" w:bidi="zh-CN"/>
        </w:rPr>
        <w:t xml:space="preserve"> TOC</w:t>
      </w:r>
      <w:r w:rsidRPr="00B1472F">
        <w:rPr>
          <w:rFonts w:hint="eastAsia"/>
          <w:noProof/>
          <w:lang w:val="zh-CN" w:bidi="zh-CN"/>
        </w:rPr>
        <w:t>”（上图）结尾的段落后，然后按 Ctrl+Enter 将该部分推到第 3 页。</w:t>
      </w:r>
    </w:p>
    <w:p w14:paraId="6CDDE1CC" w14:textId="77777777" w:rsidR="00CC2066" w:rsidRPr="00B1472F" w:rsidRDefault="00CC2066" w:rsidP="00CC206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转到 TOC 并单击其中的任意位置。然后单击“</w:t>
      </w:r>
      <w:r w:rsidRPr="00B1472F">
        <w:rPr>
          <w:rStyle w:val="afc"/>
          <w:rFonts w:hint="eastAsia"/>
          <w:noProof/>
          <w:lang w:val="zh-CN" w:bidi="zh-CN"/>
        </w:rPr>
        <w:t>更新目录</w:t>
      </w:r>
      <w:r w:rsidRPr="00B1472F">
        <w:rPr>
          <w:rFonts w:hint="eastAsia"/>
          <w:noProof/>
          <w:lang w:val="zh-CN" w:bidi="zh-CN"/>
        </w:rPr>
        <w:t>”，并单击“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”（“</w:t>
      </w:r>
      <w:r>
        <w:rPr>
          <w:rStyle w:val="afc"/>
          <w:rFonts w:hint="eastAsia"/>
          <w:noProof/>
          <w:lang w:val="zh-CN" w:bidi="zh-CN"/>
        </w:rPr>
        <w:t>只</w:t>
      </w:r>
      <w:r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”默认处于选中状态）。</w:t>
      </w:r>
    </w:p>
    <w:p w14:paraId="172C432D" w14:textId="77777777" w:rsidR="00CC2066" w:rsidRPr="00B1472F" w:rsidRDefault="00CC2066" w:rsidP="00CC206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33AEF600" wp14:editId="5A201F56">
            <wp:extent cx="2457898" cy="17467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898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6C3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当</w:t>
      </w:r>
      <w:r w:rsidRPr="00B1472F">
        <w:rPr>
          <w:rStyle w:val="affffff8"/>
          <w:rFonts w:hint="eastAsia"/>
          <w:noProof/>
          <w:lang w:val="zh-CN" w:bidi="zh-CN"/>
        </w:rPr>
        <w:t>第二页</w:t>
      </w:r>
      <w:r w:rsidRPr="00B1472F">
        <w:rPr>
          <w:rFonts w:hint="eastAsia"/>
          <w:noProof/>
          <w:lang w:val="zh-CN" w:bidi="zh-CN"/>
        </w:rPr>
        <w:t>至</w:t>
      </w:r>
      <w:r w:rsidRPr="00B1472F">
        <w:rPr>
          <w:rStyle w:val="affffff8"/>
          <w:rFonts w:hint="eastAsia"/>
          <w:noProof/>
          <w:lang w:val="zh-CN" w:bidi="zh-CN"/>
        </w:rPr>
        <w:t>第三页</w:t>
      </w:r>
      <w:r w:rsidRPr="00B1472F">
        <w:rPr>
          <w:rFonts w:hint="eastAsia"/>
          <w:noProof/>
          <w:lang w:val="zh-CN" w:bidi="zh-CN"/>
        </w:rPr>
        <w:t>的</w:t>
      </w:r>
      <w:r w:rsidRPr="00B1472F">
        <w:rPr>
          <w:rStyle w:val="affffff8"/>
          <w:rFonts w:hint="eastAsia"/>
          <w:noProof/>
          <w:lang w:val="zh-CN" w:bidi="zh-CN"/>
        </w:rPr>
        <w:t>内容发生变化</w:t>
      </w:r>
      <w:r w:rsidRPr="00B1472F">
        <w:rPr>
          <w:rFonts w:hint="eastAsia"/>
          <w:noProof/>
          <w:lang w:val="zh-CN" w:bidi="zh-CN"/>
        </w:rPr>
        <w:t>时，Word 更新了“更新”的条目。</w:t>
      </w:r>
    </w:p>
    <w:p w14:paraId="3250C045" w14:textId="77777777" w:rsidR="00CC2066" w:rsidRPr="00C92904" w:rsidRDefault="00CC2066" w:rsidP="00CC2066">
      <w:pPr>
        <w:pBdr>
          <w:bottom w:val="single" w:sz="18" w:space="1" w:color="2B579A" w:themeColor="accent5"/>
        </w:pBdr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C92904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使用标题样式</w:t>
      </w:r>
    </w:p>
    <w:p w14:paraId="5EECF134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TOC 魔术是用于格式化标题的样式。此部分的标题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可能看起来像一个标题，但它并不是一个标题。它是按块（字号、下划线）格式化的，而不是按样式格式化的。看看它不在你添加的 TOC 中是怎样的。要将标题添加到 TOC，需要使用标题 1 样式进行格式化。</w:t>
      </w:r>
    </w:p>
    <w:p w14:paraId="42EE4570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试用：</w:t>
      </w:r>
      <w:r w:rsidRPr="00B1472F">
        <w:rPr>
          <w:rFonts w:hint="eastAsia"/>
          <w:noProof/>
          <w:lang w:val="zh-CN" w:bidi="zh-CN"/>
        </w:rPr>
        <w:t>更新样式，然后更新 TOC。</w:t>
      </w:r>
    </w:p>
    <w:p w14:paraId="49EAA298" w14:textId="77777777" w:rsidR="00CC2066" w:rsidRPr="00B1472F" w:rsidRDefault="00CC2066" w:rsidP="00CC206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单击上面的标题（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）- 确保只单击，请勿选中任何内容。</w:t>
      </w:r>
    </w:p>
    <w:p w14:paraId="496C70F1" w14:textId="77777777" w:rsidR="00CC2066" w:rsidRPr="00B1472F" w:rsidRDefault="00CC2066" w:rsidP="00CC206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开始</w:t>
      </w:r>
      <w:r w:rsidRPr="00B1472F">
        <w:rPr>
          <w:rFonts w:hint="eastAsia"/>
          <w:noProof/>
          <w:lang w:val="zh-CN" w:bidi="zh-CN"/>
        </w:rPr>
        <w:t>”选项卡上，找到“</w:t>
      </w: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标题 1</w:t>
      </w:r>
      <w:r w:rsidRPr="00B1472F">
        <w:rPr>
          <w:rFonts w:hint="eastAsia"/>
          <w:noProof/>
          <w:lang w:val="zh-CN" w:bidi="zh-CN"/>
        </w:rPr>
        <w:t>”（键盘快捷方式：Ctrl+Alt+1）。</w:t>
      </w:r>
    </w:p>
    <w:p w14:paraId="6035B194" w14:textId="77777777" w:rsidR="00CC2066" w:rsidRPr="00B1472F" w:rsidRDefault="00CC2066" w:rsidP="00CC206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像以前一样更新 TOC，但是这次，选择“</w:t>
      </w:r>
      <w:r w:rsidRPr="00B1472F">
        <w:rPr>
          <w:rStyle w:val="afc"/>
          <w:rFonts w:hint="eastAsia"/>
          <w:noProof/>
          <w:lang w:val="zh-CN" w:bidi="zh-CN"/>
        </w:rPr>
        <w:t>更新整个目录</w:t>
      </w:r>
      <w:r w:rsidRPr="00B1472F">
        <w:rPr>
          <w:rFonts w:hint="eastAsia"/>
          <w:noProof/>
          <w:lang w:val="zh-CN" w:bidi="zh-CN"/>
        </w:rPr>
        <w:t>”（而不是“</w:t>
      </w:r>
      <w:r>
        <w:rPr>
          <w:rStyle w:val="afc"/>
          <w:rFonts w:hint="eastAsia"/>
          <w:noProof/>
          <w:lang w:val="zh-CN" w:bidi="zh-CN"/>
        </w:rPr>
        <w:t>只</w:t>
      </w:r>
      <w:r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”），因为不止页码发生了更改。</w:t>
      </w:r>
    </w:p>
    <w:p w14:paraId="06EA676A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现在 Word 知道该段落是一个标题，并将其包含在 TOC 中。</w:t>
      </w:r>
    </w:p>
    <w:p w14:paraId="698E0F84" w14:textId="77777777" w:rsidR="00CC2066" w:rsidRPr="00B1472F" w:rsidRDefault="00CC2066" w:rsidP="00CC2066">
      <w:pPr>
        <w:pStyle w:val="1"/>
        <w:rPr>
          <w:noProof/>
        </w:rPr>
      </w:pPr>
      <w:bookmarkStart w:id="24" w:name="_Toc168065099"/>
      <w:bookmarkStart w:id="25" w:name="_Toc168329528"/>
      <w:r w:rsidRPr="00B1472F">
        <w:rPr>
          <w:rFonts w:hint="eastAsia"/>
          <w:noProof/>
          <w:lang w:val="zh-CN" w:bidi="zh-CN"/>
        </w:rPr>
        <w:t>深入了解标题</w:t>
      </w:r>
      <w:r w:rsidRPr="00B1472F">
        <w:rPr>
          <w:rFonts w:hint="eastAsia"/>
          <w:noProof/>
          <w:lang w:val="zh-CN" w:bidi="zh-CN"/>
        </w:rPr>
        <w:t xml:space="preserve"> </w:t>
      </w:r>
      <w:r w:rsidRPr="00C92904">
        <w:rPr>
          <w:rFonts w:ascii="Microsoft YaHei UI Light" w:hAnsi="Microsoft YaHei UI Light" w:hint="eastAsia"/>
          <w:noProof/>
          <w:lang w:val="zh-CN" w:bidi="zh-CN"/>
        </w:rPr>
        <w:t>1</w:t>
      </w:r>
      <w:bookmarkEnd w:id="24"/>
      <w:bookmarkEnd w:id="25"/>
    </w:p>
    <w:p w14:paraId="09F63C22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想在 TOC 中添加更多级别吗？这就是其他标题样式的用武之地。使用标题 2 标记文档中的副标题，使用标题 3 标记更低级别的标题，依此类推。</w:t>
      </w:r>
    </w:p>
    <w:p w14:paraId="466D9D86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将“</w:t>
      </w:r>
      <w:r w:rsidRPr="00B1472F">
        <w:rPr>
          <w:rStyle w:val="afc"/>
          <w:rFonts w:hint="eastAsia"/>
          <w:noProof/>
          <w:lang w:val="zh-CN" w:bidi="zh-CN"/>
        </w:rPr>
        <w:t>标题 2</w:t>
      </w:r>
      <w:r w:rsidRPr="00B1472F">
        <w:rPr>
          <w:rFonts w:hint="eastAsia"/>
          <w:noProof/>
          <w:lang w:val="zh-CN" w:bidi="zh-CN"/>
        </w:rPr>
        <w:t>”应用于以下段落（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），然后像以前一样更新 TOC。记住要更新整个表！</w:t>
      </w:r>
    </w:p>
    <w:p w14:paraId="7640E7DB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 xml:space="preserve">添加 2 级 TOC 条目 </w:t>
      </w:r>
    </w:p>
    <w:p w14:paraId="330BB605" w14:textId="77777777" w:rsidR="00CC2066" w:rsidRPr="00B1472F" w:rsidRDefault="00CC2066" w:rsidP="00CC206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Pr="0064180F">
        <w:rPr>
          <w:rStyle w:val="afc"/>
          <w:rFonts w:hint="eastAsia"/>
        </w:rPr>
        <w:t>：</w:t>
      </w:r>
      <w:r w:rsidRPr="00B1472F">
        <w:rPr>
          <w:rFonts w:hint="eastAsia"/>
          <w:noProof/>
          <w:lang w:val="zh-CN" w:bidi="zh-CN"/>
        </w:rPr>
        <w:t>标题样式包含格式、字体、大小、颜色等。它们还包含一个段落格式，称为</w:t>
      </w:r>
      <w:r w:rsidRPr="00B1472F">
        <w:rPr>
          <w:rStyle w:val="affffff8"/>
          <w:rFonts w:hint="eastAsia"/>
          <w:noProof/>
          <w:lang w:val="zh-CN" w:bidi="zh-CN"/>
        </w:rPr>
        <w:t>大纲级别</w:t>
      </w:r>
      <w:r w:rsidRPr="00B1472F">
        <w:rPr>
          <w:rFonts w:hint="eastAsia"/>
          <w:noProof/>
          <w:lang w:val="zh-CN" w:bidi="zh-CN"/>
        </w:rPr>
        <w:t>，TOC 采用这种格式。</w:t>
      </w:r>
    </w:p>
    <w:p w14:paraId="6352A239" w14:textId="77777777" w:rsidR="00CC2066" w:rsidRPr="00C92904" w:rsidRDefault="00CC2066" w:rsidP="00CC2066">
      <w:pPr>
        <w:pStyle w:val="1"/>
        <w:rPr>
          <w:rFonts w:ascii="Microsoft YaHei UI Light" w:hAnsi="Microsoft YaHei UI Light"/>
          <w:noProof/>
        </w:rPr>
      </w:pPr>
      <w:bookmarkStart w:id="26" w:name="_Toc168065100"/>
      <w:bookmarkStart w:id="27" w:name="_Toc168329529"/>
      <w:r w:rsidRPr="00C92904">
        <w:rPr>
          <w:rFonts w:ascii="Microsoft YaHei UI Light" w:hAnsi="Microsoft YaHei UI Light" w:hint="eastAsia"/>
          <w:noProof/>
          <w:lang w:val="zh-CN" w:bidi="zh-CN"/>
        </w:rPr>
        <w:t>自定义 TOC</w:t>
      </w:r>
      <w:bookmarkEnd w:id="26"/>
      <w:bookmarkEnd w:id="27"/>
    </w:p>
    <w:p w14:paraId="74265EB0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TOC 中的条目与其页码之间的空格称为</w:t>
      </w:r>
      <w:r w:rsidRPr="00B1472F">
        <w:rPr>
          <w:rStyle w:val="affffff8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。默认情况下，Word 将制表符前导</w:t>
      </w:r>
      <w:r w:rsidRPr="00941206">
        <w:rPr>
          <w:rFonts w:hint="eastAsia"/>
          <w:noProof/>
          <w:spacing w:val="-4"/>
          <w:lang w:val="zh-CN" w:bidi="zh-CN"/>
        </w:rPr>
        <w:t xml:space="preserve">符设为一行点（点前导符），但你可以轻松将其切换为其他内容，如下划线。无需重新开始 - </w:t>
      </w:r>
      <w:r w:rsidRPr="00B1472F">
        <w:rPr>
          <w:rFonts w:hint="eastAsia"/>
          <w:noProof/>
          <w:lang w:val="zh-CN" w:bidi="zh-CN"/>
        </w:rPr>
        <w:t>甚至不需要选择 TOC。Word 知道在哪儿。只需使用自定义 TOC 选项进行此类更改，Word 将自行操作。</w:t>
      </w:r>
    </w:p>
    <w:p w14:paraId="7F0B7B0C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将点前导符更改为下划线。</w:t>
      </w:r>
    </w:p>
    <w:p w14:paraId="767C77F6" w14:textId="77777777" w:rsidR="00CC2066" w:rsidRPr="00B1472F" w:rsidRDefault="00CC2066" w:rsidP="00CC206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20131B45" w14:textId="77777777" w:rsidR="00CC2066" w:rsidRPr="00B1472F" w:rsidRDefault="00CC2066" w:rsidP="00CC2066">
      <w:pPr>
        <w:pStyle w:val="a1"/>
        <w:keepNext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从“</w:t>
      </w:r>
      <w:r w:rsidRPr="00B1472F">
        <w:rPr>
          <w:rStyle w:val="afc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”选项列表中，选择“</w:t>
      </w:r>
      <w:r w:rsidRPr="00B1472F">
        <w:rPr>
          <w:rStyle w:val="afc"/>
          <w:rFonts w:hint="eastAsia"/>
          <w:noProof/>
          <w:lang w:val="zh-CN" w:bidi="zh-CN"/>
        </w:rPr>
        <w:t>线</w:t>
      </w:r>
      <w:r w:rsidRPr="00B1472F">
        <w:rPr>
          <w:rFonts w:hint="eastAsia"/>
          <w:noProof/>
          <w:lang w:val="zh-CN" w:bidi="zh-CN"/>
        </w:rPr>
        <w:t>”（列表中最后一个选项），然后单击“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1809E622" w14:textId="77777777" w:rsidR="00CC2066" w:rsidRPr="00B1472F" w:rsidRDefault="00CC2066" w:rsidP="00CC2066">
      <w:pPr>
        <w:pStyle w:val="affff6"/>
        <w:rPr>
          <w:noProof/>
        </w:rPr>
      </w:pPr>
      <w:r w:rsidRPr="00034248">
        <w:rPr>
          <w:rFonts w:hint="eastAsia"/>
          <w:noProof/>
          <w:lang w:val="zh-CN" w:bidi="zh-CN"/>
        </w:rPr>
        <w:drawing>
          <wp:inline distT="0" distB="0" distL="0" distR="0" wp14:anchorId="1D5F0F12" wp14:editId="62D1DD6F">
            <wp:extent cx="2013787" cy="3236975"/>
            <wp:effectExtent l="0" t="0" r="571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87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6571" w14:textId="77777777" w:rsidR="00CC2066" w:rsidRPr="00B1472F" w:rsidRDefault="00CC2066" w:rsidP="00CC206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5F1677A4" w14:textId="77777777" w:rsidR="00CC2066" w:rsidRPr="00B1472F" w:rsidRDefault="00CC2066" w:rsidP="00CC206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2828D87F" wp14:editId="42064C90">
            <wp:extent cx="2649515" cy="100788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515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B560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就像这样，Word 找到了 TOC 并将制表符前导字符从圆点改为下划线。</w:t>
      </w:r>
    </w:p>
    <w:p w14:paraId="0F532C2C" w14:textId="77777777" w:rsidR="00CC2066" w:rsidRPr="00C92904" w:rsidRDefault="00CC2066" w:rsidP="00CC2066">
      <w:pPr>
        <w:pStyle w:val="1"/>
        <w:rPr>
          <w:rFonts w:ascii="Microsoft YaHei UI Light" w:hAnsi="Microsoft YaHei UI Light"/>
          <w:noProof/>
        </w:rPr>
      </w:pPr>
      <w:bookmarkStart w:id="28" w:name="_Toc168065101"/>
      <w:bookmarkStart w:id="29" w:name="_Toc168329530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删除 TOC</w:t>
      </w:r>
      <w:bookmarkEnd w:id="28"/>
      <w:bookmarkEnd w:id="29"/>
    </w:p>
    <w:p w14:paraId="04D2570D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无法像删除文档中的图片或其他内容那样删除 TOC。好吧，其实可以，但是如果你这么做太多次，你的 TOC 就会出问题。还记得 Word 帮你完成的复杂任务么？所有“脚手架”也需要删除。告诉 Word 删除 TOC，Word 将自行清理。</w:t>
      </w:r>
    </w:p>
    <w:p w14:paraId="146230A4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在”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”选项卡上，单击”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”，然后在底部附近单击”</w:t>
      </w:r>
      <w:r w:rsidRPr="00B1472F">
        <w:rPr>
          <w:rStyle w:val="afc"/>
          <w:rFonts w:hint="eastAsia"/>
          <w:noProof/>
          <w:lang w:val="zh-CN" w:bidi="zh-CN"/>
        </w:rPr>
        <w:t>删除目录</w:t>
      </w:r>
      <w:r w:rsidRPr="00B1472F">
        <w:rPr>
          <w:rFonts w:hint="eastAsia"/>
          <w:noProof/>
          <w:lang w:val="zh-CN" w:bidi="zh-CN"/>
        </w:rPr>
        <w:t>”。</w:t>
      </w:r>
    </w:p>
    <w:p w14:paraId="15F0CFC8" w14:textId="77777777" w:rsidR="00CC2066" w:rsidRPr="00B1472F" w:rsidRDefault="00CC2066" w:rsidP="00CC206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好啦</w:t>
      </w:r>
      <w:r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TOC 和使其运行的内容都从文档中消失了。但你可以随时在任何位置添加回 TOC。Word 会记住你的所有操作 - 甚至是你对制表符前导字符的更改。</w:t>
      </w:r>
    </w:p>
    <w:p w14:paraId="525FFB14" w14:textId="77777777" w:rsidR="00CC2066" w:rsidRPr="00B1472F" w:rsidRDefault="00CC2066" w:rsidP="00CC206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高级选项：</w:t>
      </w:r>
      <w:r w:rsidRPr="00B1472F">
        <w:rPr>
          <w:rFonts w:hint="eastAsia"/>
          <w:noProof/>
          <w:lang w:val="zh-CN" w:bidi="zh-CN"/>
        </w:rPr>
        <w:t>Word 删除的内容是一组隐藏书签，用于跟踪 TOC 中显示的标题文本和页码。</w:t>
      </w:r>
    </w:p>
    <w:p w14:paraId="47301CC9" w14:textId="77777777" w:rsidR="00CC2066" w:rsidRPr="00B1472F" w:rsidRDefault="00CC2066" w:rsidP="00CC2066">
      <w:pPr>
        <w:pStyle w:val="1"/>
        <w:rPr>
          <w:noProof/>
        </w:rPr>
      </w:pPr>
      <w:bookmarkStart w:id="30" w:name="_Toc168065102"/>
      <w:bookmarkStart w:id="31" w:name="_Toc168329531"/>
      <w:r w:rsidRPr="00B1472F">
        <w:rPr>
          <w:rFonts w:hint="eastAsia"/>
          <w:noProof/>
          <w:lang w:val="zh-CN" w:bidi="zh-CN"/>
        </w:rPr>
        <w:t>了解更多</w:t>
      </w:r>
      <w:bookmarkEnd w:id="30"/>
      <w:bookmarkEnd w:id="31"/>
      <w:r w:rsidRPr="00B1472F">
        <w:rPr>
          <w:rFonts w:hint="eastAsia"/>
          <w:noProof/>
          <w:lang w:val="zh-CN" w:bidi="zh-CN"/>
        </w:rPr>
        <w:t xml:space="preserve"> </w:t>
      </w:r>
    </w:p>
    <w:p w14:paraId="1BCD21CA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如果想要进一步自定义 TOC，请尝试这些方法。（如果没有添加回 TOC，请立即执行此操</w:t>
      </w:r>
      <w:r w:rsidRPr="00034248">
        <w:rPr>
          <w:rFonts w:hint="eastAsia"/>
          <w:noProof/>
          <w:spacing w:val="-4"/>
          <w:lang w:val="zh-CN" w:bidi="zh-CN"/>
        </w:rPr>
        <w:t>作。愿意的话，可以在此部分上方添加。或者，如果删除 TOC 是最近一项操作，可按 Ctrl + Z 进行撤消。）</w:t>
      </w:r>
      <w:r w:rsidRPr="00B1472F">
        <w:rPr>
          <w:rFonts w:hint="eastAsia"/>
          <w:noProof/>
          <w:lang w:val="zh-CN" w:bidi="zh-CN"/>
        </w:rPr>
        <w:t xml:space="preserve"> </w:t>
      </w:r>
    </w:p>
    <w:p w14:paraId="279602E6" w14:textId="77777777" w:rsidR="00CC2066" w:rsidRPr="00C92904" w:rsidRDefault="00CC2066" w:rsidP="00CC2066">
      <w:pPr>
        <w:pStyle w:val="21"/>
        <w:rPr>
          <w:rFonts w:ascii="Microsoft YaHei UI Light" w:hAnsi="Microsoft YaHei UI Light"/>
          <w:noProof/>
        </w:rPr>
      </w:pPr>
      <w:bookmarkStart w:id="32" w:name="_Toc168065103"/>
      <w:bookmarkStart w:id="33" w:name="_Toc168329532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更改 TOC 条目文本格式</w:t>
      </w:r>
      <w:bookmarkEnd w:id="32"/>
      <w:bookmarkEnd w:id="33"/>
    </w:p>
    <w:p w14:paraId="40F9F417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 TOC 中，选择整个 1 级条目并进行格式更改。例如，将字体颜色更改为蓝色。（确保只选择一个 TOC 条目，包括制表符前导字符和页码。请注意，即使整个 TOC 看起来像是选中了，但你选中的条目也会有更深的高亮颜色。）</w:t>
      </w:r>
    </w:p>
    <w:p w14:paraId="5015FB95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06B414A5" wp14:editId="4588B9BC">
            <wp:extent cx="2066344" cy="1280160"/>
            <wp:effectExtent l="19050" t="19050" r="1016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44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16C2D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如同其他 TOC 魔术，所有 TOC 1 级条目也都更改了。</w:t>
      </w:r>
    </w:p>
    <w:p w14:paraId="127FED84" w14:textId="77777777" w:rsidR="00CC2066" w:rsidRPr="00B1472F" w:rsidRDefault="00CC2066" w:rsidP="00CC206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>
        <w:rPr>
          <w:rStyle w:val="afc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好吧，这不是真正的魔术。分配样式给 TOC 条目（TOC 1、TOC 2 等），并且将这些样式设置为每次更改格式时自动更新。</w:t>
      </w:r>
    </w:p>
    <w:p w14:paraId="50C79B79" w14:textId="77777777" w:rsidR="00CC2066" w:rsidRPr="00C92904" w:rsidRDefault="00CC2066" w:rsidP="00CC2066">
      <w:pPr>
        <w:pStyle w:val="21"/>
        <w:rPr>
          <w:rFonts w:ascii="Microsoft YaHei UI Light" w:hAnsi="Microsoft YaHei UI Light"/>
          <w:noProof/>
        </w:rPr>
      </w:pPr>
      <w:bookmarkStart w:id="34" w:name="_Toc168065104"/>
      <w:bookmarkStart w:id="35" w:name="_Toc168329533"/>
      <w:r w:rsidRPr="00C92904">
        <w:rPr>
          <w:rFonts w:ascii="Microsoft YaHei UI Light" w:hAnsi="Microsoft YaHei UI Light" w:hint="eastAsia"/>
          <w:noProof/>
          <w:lang w:val="zh-CN" w:bidi="zh-CN"/>
        </w:rPr>
        <w:t>更改 TOC 级别数</w:t>
      </w:r>
      <w:bookmarkEnd w:id="34"/>
      <w:bookmarkEnd w:id="35"/>
    </w:p>
    <w:p w14:paraId="14A4457B" w14:textId="77777777" w:rsidR="00CC2066" w:rsidRPr="00B1472F" w:rsidRDefault="00CC2066" w:rsidP="00CC2066">
      <w:pPr>
        <w:keepNext/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TOC 中仅包含标题 1 标题，不包含副标题。</w:t>
      </w:r>
    </w:p>
    <w:p w14:paraId="7D0A2EF6" w14:textId="77777777" w:rsidR="00CC2066" w:rsidRPr="00B1472F" w:rsidRDefault="00CC2066" w:rsidP="00CC2066">
      <w:pPr>
        <w:pStyle w:val="a1"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0AB884D0" w14:textId="77777777" w:rsidR="00CC2066" w:rsidRPr="00B1472F" w:rsidRDefault="00CC2066" w:rsidP="00CC2066">
      <w:pPr>
        <w:pStyle w:val="a1"/>
        <w:keepNext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t>将“</w:t>
      </w:r>
      <w:r w:rsidRPr="00B1472F">
        <w:rPr>
          <w:rStyle w:val="afc"/>
          <w:rFonts w:hint="eastAsia"/>
          <w:noProof/>
          <w:lang w:val="zh-CN" w:bidi="zh-CN"/>
        </w:rPr>
        <w:t>显示级别</w:t>
      </w:r>
      <w:r w:rsidRPr="00B1472F">
        <w:rPr>
          <w:rFonts w:hint="eastAsia"/>
          <w:noProof/>
          <w:lang w:val="zh-CN" w:bidi="zh-CN"/>
        </w:rPr>
        <w:t>”更改为“</w:t>
      </w:r>
      <w:r w:rsidRPr="00B1472F">
        <w:rPr>
          <w:rStyle w:val="afc"/>
          <w:rFonts w:hint="eastAsia"/>
          <w:noProof/>
          <w:lang w:val="zh-CN" w:bidi="zh-CN"/>
        </w:rPr>
        <w:t>1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63CBD356" w14:textId="77777777" w:rsidR="00CC2066" w:rsidRPr="00B1472F" w:rsidRDefault="00CC2066" w:rsidP="00CC2066">
      <w:pPr>
        <w:pStyle w:val="affff6"/>
        <w:rPr>
          <w:noProof/>
        </w:rPr>
      </w:pPr>
      <w:r w:rsidRPr="00B1472F">
        <w:rPr>
          <w:rFonts w:hint="eastAsia"/>
          <w:noProof/>
          <w:highlight w:val="yellow"/>
          <w:lang w:val="zh-CN" w:bidi="zh-CN"/>
        </w:rPr>
        <w:drawing>
          <wp:inline distT="0" distB="0" distL="0" distR="0" wp14:anchorId="294A3931" wp14:editId="1F80C2C0">
            <wp:extent cx="1740382" cy="3236976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382" cy="3236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77CA" w14:textId="77777777" w:rsidR="00CC2066" w:rsidRPr="00B1472F" w:rsidRDefault="00CC2066" w:rsidP="00CC206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0B3B494B" w14:textId="77777777" w:rsidR="00CC2066" w:rsidRPr="00B1472F" w:rsidRDefault="00CC2066" w:rsidP="00CC206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验证 TOC 不再包含副标题，例如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。</w:t>
      </w:r>
    </w:p>
    <w:p w14:paraId="7C776B9A" w14:textId="77777777" w:rsidR="00CC2066" w:rsidRPr="00C92904" w:rsidRDefault="00CC2066" w:rsidP="00CC2066">
      <w:pPr>
        <w:pStyle w:val="1"/>
        <w:rPr>
          <w:rFonts w:ascii="Microsoft YaHei UI Light" w:hAnsi="Microsoft YaHei UI Light"/>
          <w:noProof/>
        </w:rPr>
      </w:pPr>
      <w:bookmarkStart w:id="36" w:name="_Toc168065105"/>
      <w:bookmarkStart w:id="37" w:name="_Toc168329534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在 Word 中获取帮助</w:t>
      </w:r>
      <w:bookmarkEnd w:id="36"/>
      <w:bookmarkEnd w:id="37"/>
    </w:p>
    <w:p w14:paraId="0C67FD57" w14:textId="77777777" w:rsidR="00CC2066" w:rsidRPr="00B1472F" w:rsidRDefault="00CC2066" w:rsidP="00CC2066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“</w:t>
      </w:r>
      <w:r w:rsidRPr="00B1472F">
        <w:rPr>
          <w:rStyle w:val="afc"/>
          <w:rFonts w:hint="eastAsia"/>
          <w:noProof/>
          <w:lang w:val="zh-CN" w:bidi="zh-CN"/>
        </w:rPr>
        <w:t>操作说明搜索</w:t>
      </w:r>
      <w:r w:rsidRPr="00B1472F">
        <w:rPr>
          <w:rFonts w:hint="eastAsia"/>
          <w:noProof/>
          <w:lang w:val="zh-CN" w:bidi="zh-CN"/>
        </w:rPr>
        <w:t>”搜索框会直接转到 Word 中的命令和帮助。</w:t>
      </w:r>
    </w:p>
    <w:p w14:paraId="0C6EB8F7" w14:textId="77777777" w:rsidR="00CC2066" w:rsidRPr="00B1472F" w:rsidRDefault="00CC2066" w:rsidP="00CC206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29BC1133" wp14:editId="2EEC9603">
            <wp:extent cx="3871976" cy="262800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97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A4B7" w14:textId="77777777" w:rsidR="00CC2066" w:rsidRPr="00B1472F" w:rsidRDefault="00CC2066" w:rsidP="00CC206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请转到窗口上方的</w:t>
      </w:r>
      <w:r w:rsidRPr="00B1472F">
        <w:rPr>
          <w:rStyle w:val="afc"/>
          <w:rFonts w:hint="eastAsia"/>
          <w:noProof/>
          <w:lang w:val="zh-CN" w:bidi="zh-CN"/>
        </w:rPr>
        <w:t>告诉我你想要做什么</w:t>
      </w:r>
      <w:r w:rsidRPr="00B1472F">
        <w:rPr>
          <w:rFonts w:hint="eastAsia"/>
          <w:noProof/>
          <w:lang w:val="zh-CN" w:bidi="zh-CN"/>
        </w:rPr>
        <w:t>，然后键入想要执行的操作。</w:t>
      </w:r>
    </w:p>
    <w:p w14:paraId="294DB0D0" w14:textId="77777777" w:rsidR="00CC2066" w:rsidRPr="00B1472F" w:rsidRDefault="00CC2066" w:rsidP="00CC2066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例如，键入：</w:t>
      </w:r>
    </w:p>
    <w:p w14:paraId="2484D51C" w14:textId="77777777" w:rsidR="00CC2066" w:rsidRPr="00B1472F" w:rsidRDefault="00CC2066" w:rsidP="00CC206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，以快速找到目录选项和其他 TOC 帮助主题</w:t>
      </w:r>
    </w:p>
    <w:p w14:paraId="16F059D5" w14:textId="77777777" w:rsidR="00CC2066" w:rsidRPr="00B1472F" w:rsidRDefault="00CC2066" w:rsidP="00CC206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，了解有关在 Word 中使用样式的详细信息</w:t>
      </w:r>
    </w:p>
    <w:p w14:paraId="1DB2FEDF" w14:textId="77777777" w:rsidR="00CC2066" w:rsidRPr="00B1472F" w:rsidRDefault="00CC2066" w:rsidP="00CC206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帮助</w:t>
      </w:r>
      <w:r w:rsidRPr="00B1472F">
        <w:rPr>
          <w:rFonts w:hint="eastAsia"/>
          <w:noProof/>
          <w:lang w:val="zh-CN" w:bidi="zh-CN"/>
        </w:rPr>
        <w:t>，可转到 Word 帮助。</w:t>
      </w:r>
    </w:p>
    <w:p w14:paraId="76E87737" w14:textId="77777777" w:rsidR="00CC2066" w:rsidRPr="00B1472F" w:rsidRDefault="00CC2066" w:rsidP="00CC206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培训</w:t>
      </w:r>
      <w:r w:rsidRPr="00B1472F">
        <w:rPr>
          <w:rFonts w:hint="eastAsia"/>
          <w:noProof/>
          <w:lang w:val="zh-CN" w:bidi="zh-CN"/>
        </w:rPr>
        <w:t>，可查看 Word 培训课程列表。</w:t>
      </w:r>
    </w:p>
    <w:sectPr w:rsidR="00CC2066" w:rsidRPr="00B1472F" w:rsidSect="00F86B14">
      <w:pgSz w:w="8391" w:h="11906" w:code="11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20DB" w14:textId="77777777" w:rsidR="008B7827" w:rsidRDefault="008B7827">
      <w:r>
        <w:separator/>
      </w:r>
    </w:p>
  </w:endnote>
  <w:endnote w:type="continuationSeparator" w:id="0">
    <w:p w14:paraId="619D41D1" w14:textId="77777777" w:rsidR="008B7827" w:rsidRDefault="008B7827">
      <w:r>
        <w:continuationSeparator/>
      </w:r>
    </w:p>
  </w:endnote>
  <w:endnote w:type="continuationNotice" w:id="1">
    <w:p w14:paraId="46B645BC" w14:textId="77777777" w:rsidR="008B7827" w:rsidRDefault="008B782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181CC183" w14:textId="77777777" w:rsidR="005C6D45" w:rsidRPr="00833AFB" w:rsidRDefault="002F25A8">
        <w:pPr>
          <w:pStyle w:val="af"/>
          <w:jc w:val="right"/>
        </w:pPr>
        <w:r w:rsidRPr="00833AFB">
          <w:rPr>
            <w:lang w:val="zh-CN" w:bidi="zh-CN"/>
          </w:rPr>
          <w:t xml:space="preserve">页码 | </w:t>
        </w:r>
        <w:r w:rsidRPr="00833AFB">
          <w:rPr>
            <w:lang w:val="zh-CN" w:bidi="zh-CN"/>
          </w:rPr>
          <w:fldChar w:fldCharType="begin"/>
        </w:r>
        <w:r w:rsidRPr="00833AFB">
          <w:rPr>
            <w:lang w:val="zh-CN" w:bidi="zh-CN"/>
          </w:rPr>
          <w:instrText xml:space="preserve"> PAGE   \* MERGEFORMAT </w:instrText>
        </w:r>
        <w:r w:rsidRPr="00833AFB">
          <w:rPr>
            <w:lang w:val="zh-CN" w:bidi="zh-CN"/>
          </w:rPr>
          <w:fldChar w:fldCharType="separate"/>
        </w:r>
        <w:r w:rsidRPr="00833AFB">
          <w:rPr>
            <w:noProof/>
            <w:lang w:val="zh-CN" w:bidi="zh-CN"/>
          </w:rPr>
          <w:t>2</w:t>
        </w:r>
        <w:r w:rsidRPr="00833AFB">
          <w:rPr>
            <w:noProof/>
            <w:lang w:val="zh-CN" w:bidi="zh-CN"/>
          </w:rPr>
          <w:fldChar w:fldCharType="end"/>
        </w:r>
        <w:r w:rsidRPr="00833AFB">
          <w:rPr>
            <w:lang w:val="zh-CN" w:bidi="zh-CN"/>
          </w:rPr>
          <w:t xml:space="preserve"> </w:t>
        </w:r>
      </w:p>
    </w:sdtContent>
  </w:sdt>
  <w:p w14:paraId="22387DAE" w14:textId="77777777" w:rsidR="005C6D45" w:rsidRPr="00833AFB" w:rsidRDefault="005C6D4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F4C8" w14:textId="77777777" w:rsidR="008B7827" w:rsidRDefault="008B7827">
      <w:r>
        <w:separator/>
      </w:r>
    </w:p>
  </w:footnote>
  <w:footnote w:type="continuationSeparator" w:id="0">
    <w:p w14:paraId="4D85EFCA" w14:textId="77777777" w:rsidR="008B7827" w:rsidRDefault="008B7827">
      <w:r>
        <w:continuationSeparator/>
      </w:r>
    </w:p>
  </w:footnote>
  <w:footnote w:type="continuationNotice" w:id="1">
    <w:p w14:paraId="72D830A6" w14:textId="77777777" w:rsidR="008B7827" w:rsidRDefault="008B7827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21D4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CA7E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F4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5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C"/>
    <w:rsid w:val="00016748"/>
    <w:rsid w:val="00034248"/>
    <w:rsid w:val="0006567E"/>
    <w:rsid w:val="000760DB"/>
    <w:rsid w:val="00080D9D"/>
    <w:rsid w:val="000A141D"/>
    <w:rsid w:val="000F00E7"/>
    <w:rsid w:val="000F63DC"/>
    <w:rsid w:val="0016766E"/>
    <w:rsid w:val="00170063"/>
    <w:rsid w:val="00175643"/>
    <w:rsid w:val="00187810"/>
    <w:rsid w:val="00197BA9"/>
    <w:rsid w:val="001B2338"/>
    <w:rsid w:val="002061A9"/>
    <w:rsid w:val="00214AA1"/>
    <w:rsid w:val="00217B64"/>
    <w:rsid w:val="00235579"/>
    <w:rsid w:val="00257FAA"/>
    <w:rsid w:val="00263938"/>
    <w:rsid w:val="0027211F"/>
    <w:rsid w:val="002738A5"/>
    <w:rsid w:val="002E78EB"/>
    <w:rsid w:val="002F25A8"/>
    <w:rsid w:val="003407A9"/>
    <w:rsid w:val="00340DC9"/>
    <w:rsid w:val="00350BD5"/>
    <w:rsid w:val="00444F02"/>
    <w:rsid w:val="00464303"/>
    <w:rsid w:val="00490CC6"/>
    <w:rsid w:val="004E0C9A"/>
    <w:rsid w:val="004F05F9"/>
    <w:rsid w:val="005509B2"/>
    <w:rsid w:val="005556DB"/>
    <w:rsid w:val="0056362F"/>
    <w:rsid w:val="005C6D45"/>
    <w:rsid w:val="005D58F7"/>
    <w:rsid w:val="00617D63"/>
    <w:rsid w:val="0064180F"/>
    <w:rsid w:val="00643D1A"/>
    <w:rsid w:val="0066764C"/>
    <w:rsid w:val="00674588"/>
    <w:rsid w:val="006A7B57"/>
    <w:rsid w:val="006D44C5"/>
    <w:rsid w:val="00713672"/>
    <w:rsid w:val="0073562D"/>
    <w:rsid w:val="007B07DE"/>
    <w:rsid w:val="007C403C"/>
    <w:rsid w:val="008270A2"/>
    <w:rsid w:val="00833AFB"/>
    <w:rsid w:val="00853F77"/>
    <w:rsid w:val="00885CE1"/>
    <w:rsid w:val="008907FF"/>
    <w:rsid w:val="0089685F"/>
    <w:rsid w:val="008B696C"/>
    <w:rsid w:val="008B6BEE"/>
    <w:rsid w:val="008B7827"/>
    <w:rsid w:val="008D2EE6"/>
    <w:rsid w:val="008F78D7"/>
    <w:rsid w:val="009200C1"/>
    <w:rsid w:val="00941206"/>
    <w:rsid w:val="00980085"/>
    <w:rsid w:val="00986AF6"/>
    <w:rsid w:val="00997127"/>
    <w:rsid w:val="009D216F"/>
    <w:rsid w:val="009D3248"/>
    <w:rsid w:val="009D65E0"/>
    <w:rsid w:val="00A65E8A"/>
    <w:rsid w:val="00A87896"/>
    <w:rsid w:val="00AA0EB9"/>
    <w:rsid w:val="00AC1EE7"/>
    <w:rsid w:val="00AF7328"/>
    <w:rsid w:val="00B1472F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618E5"/>
    <w:rsid w:val="00C90A2E"/>
    <w:rsid w:val="00C92904"/>
    <w:rsid w:val="00CC2066"/>
    <w:rsid w:val="00CC5861"/>
    <w:rsid w:val="00D30B81"/>
    <w:rsid w:val="00D3649E"/>
    <w:rsid w:val="00D65327"/>
    <w:rsid w:val="00DD5567"/>
    <w:rsid w:val="00DF0FDA"/>
    <w:rsid w:val="00E142DA"/>
    <w:rsid w:val="00E16F51"/>
    <w:rsid w:val="00EB0B6E"/>
    <w:rsid w:val="00EE70C1"/>
    <w:rsid w:val="00F169E1"/>
    <w:rsid w:val="00F77B79"/>
    <w:rsid w:val="00F866A8"/>
    <w:rsid w:val="00F86B1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50AB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472F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C92904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C92904"/>
    <w:pPr>
      <w:keepNext/>
      <w:keepLines/>
      <w:spacing w:before="120"/>
      <w:outlineLvl w:val="1"/>
    </w:pPr>
    <w:rPr>
      <w:rFonts w:eastAsia="Microsoft Ya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833AF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833AF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833AF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833AFB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833AF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833AF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833AF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1"/>
    <w:rsid w:val="00C92904"/>
    <w:rPr>
      <w:rFonts w:ascii="Microsoft YaHei UI" w:eastAsia="Microsoft YaHei UI Light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833AFB"/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833AFB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833AFB"/>
    <w:pPr>
      <w:numPr>
        <w:numId w:val="3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C92904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标题 字符"/>
    <w:basedOn w:val="a3"/>
    <w:link w:val="a9"/>
    <w:uiPriority w:val="1"/>
    <w:rsid w:val="00C92904"/>
    <w:rPr>
      <w:rFonts w:ascii="Microsoft YaHei UI Light" w:eastAsia="Microsoft YaHei UI Light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C9290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</w:rPr>
  </w:style>
  <w:style w:type="character" w:customStyle="1" w:styleId="ac">
    <w:name w:val="副标题 字符"/>
    <w:basedOn w:val="a3"/>
    <w:link w:val="ab"/>
    <w:uiPriority w:val="2"/>
    <w:rsid w:val="00C92904"/>
    <w:rPr>
      <w:rFonts w:ascii="Microsoft YaHei UI" w:eastAsia="Microsoft YaHei UI Light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833AFB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833AFB"/>
    <w:pPr>
      <w:spacing w:before="100" w:beforeAutospacing="1" w:after="100" w:afterAutospacing="1"/>
    </w:pPr>
    <w:rPr>
      <w:rFonts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833AFB"/>
  </w:style>
  <w:style w:type="character" w:customStyle="1" w:styleId="af0">
    <w:name w:val="页脚 字符"/>
    <w:basedOn w:val="a3"/>
    <w:link w:val="af"/>
    <w:uiPriority w:val="99"/>
    <w:rsid w:val="00833AFB"/>
    <w:rPr>
      <w:rFonts w:ascii="Microsoft YaHei UI" w:eastAsia="Microsoft YaHei UI" w:hAnsi="Microsoft YaHei UI"/>
    </w:rPr>
  </w:style>
  <w:style w:type="character" w:styleId="af1">
    <w:name w:val="Intense Emphasis"/>
    <w:basedOn w:val="a3"/>
    <w:uiPriority w:val="21"/>
    <w:qFormat/>
    <w:rsid w:val="00833AFB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1"/>
    <w:rsid w:val="00C92904"/>
    <w:rPr>
      <w:rFonts w:ascii="Microsoft YaHei UI" w:eastAsia="Microsoft YaHei UI Light" w:hAnsi="Microsoft Ya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833AFB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833AFB"/>
    <w:rPr>
      <w:rFonts w:cs="Segoe UI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833AFB"/>
    <w:rPr>
      <w:rFonts w:ascii="Microsoft YaHei UI" w:eastAsia="Microsoft YaHei UI" w:hAnsi="Microsoft YaHei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833AFB"/>
    <w:rPr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33AF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33AFB"/>
    <w:rPr>
      <w:rFonts w:ascii="Microsoft YaHei UI" w:eastAsia="Microsoft YaHei UI" w:hAnsi="Microsoft YaHei UI"/>
      <w:b/>
      <w:bCs/>
      <w:szCs w:val="20"/>
    </w:rPr>
  </w:style>
  <w:style w:type="character" w:styleId="af9">
    <w:name w:val="Hyperlink"/>
    <w:basedOn w:val="a3"/>
    <w:uiPriority w:val="99"/>
    <w:unhideWhenUsed/>
    <w:rsid w:val="00833AFB"/>
    <w:rPr>
      <w:rFonts w:ascii="Microsoft YaHei UI" w:eastAsia="Microsoft YaHei UI" w:hAnsi="Microsoft YaHei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833AFB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833AFB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833AF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d">
    <w:name w:val="图像"/>
    <w:basedOn w:val="a2"/>
    <w:uiPriority w:val="22"/>
    <w:qFormat/>
    <w:rsid w:val="00833AFB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833AFB"/>
  </w:style>
  <w:style w:type="paragraph" w:styleId="TOC">
    <w:name w:val="TOC Heading"/>
    <w:basedOn w:val="1"/>
    <w:next w:val="a2"/>
    <w:uiPriority w:val="39"/>
    <w:unhideWhenUsed/>
    <w:qFormat/>
    <w:rsid w:val="00833AFB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833AFB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833AFB"/>
    <w:pPr>
      <w:spacing w:after="120"/>
    </w:pPr>
  </w:style>
  <w:style w:type="character" w:customStyle="1" w:styleId="aff1">
    <w:name w:val="正文文本 字符"/>
    <w:basedOn w:val="a3"/>
    <w:link w:val="aff0"/>
    <w:uiPriority w:val="99"/>
    <w:semiHidden/>
    <w:rsid w:val="00833AFB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33AF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33AFB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833AF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33AFB"/>
    <w:rPr>
      <w:rFonts w:ascii="Microsoft YaHei UI" w:eastAsia="Microsoft YaHei UI" w:hAnsi="Microsoft Ya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833AFB"/>
    <w:pPr>
      <w:spacing w:after="0"/>
      <w:ind w:firstLine="360"/>
    </w:pPr>
  </w:style>
  <w:style w:type="character" w:customStyle="1" w:styleId="aff3">
    <w:name w:val="正文文本首行缩进 字符"/>
    <w:basedOn w:val="aff1"/>
    <w:link w:val="aff2"/>
    <w:uiPriority w:val="99"/>
    <w:semiHidden/>
    <w:rsid w:val="00833AFB"/>
    <w:rPr>
      <w:rFonts w:ascii="Microsoft YaHei UI" w:eastAsia="Microsoft YaHei UI" w:hAnsi="Microsoft YaHei UI"/>
    </w:rPr>
  </w:style>
  <w:style w:type="paragraph" w:styleId="aff4">
    <w:name w:val="Body Text Indent"/>
    <w:basedOn w:val="a2"/>
    <w:link w:val="aff5"/>
    <w:uiPriority w:val="99"/>
    <w:semiHidden/>
    <w:unhideWhenUsed/>
    <w:rsid w:val="00833AFB"/>
    <w:pPr>
      <w:spacing w:after="120"/>
      <w:ind w:left="360"/>
    </w:pPr>
  </w:style>
  <w:style w:type="character" w:customStyle="1" w:styleId="aff5">
    <w:name w:val="正文文本缩进 字符"/>
    <w:basedOn w:val="a3"/>
    <w:link w:val="aff4"/>
    <w:uiPriority w:val="99"/>
    <w:semiHidden/>
    <w:rsid w:val="00833AFB"/>
    <w:rPr>
      <w:rFonts w:ascii="Microsoft YaHei UI" w:eastAsia="Microsoft YaHei UI" w:hAnsi="Microsoft Ya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833AFB"/>
    <w:pPr>
      <w:spacing w:after="0"/>
      <w:ind w:firstLine="360"/>
    </w:pPr>
  </w:style>
  <w:style w:type="character" w:customStyle="1" w:styleId="26">
    <w:name w:val="正文文本首行缩进 2 字符"/>
    <w:basedOn w:val="aff5"/>
    <w:link w:val="25"/>
    <w:uiPriority w:val="99"/>
    <w:semiHidden/>
    <w:rsid w:val="00833AFB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33AFB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33AFB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833AFB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33AFB"/>
    <w:rPr>
      <w:rFonts w:ascii="Microsoft YaHei UI" w:eastAsia="Microsoft YaHei UI" w:hAnsi="Microsoft Ya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833AFB"/>
    <w:rPr>
      <w:rFonts w:ascii="Microsoft YaHei UI" w:eastAsia="Microsoft YaHei UI" w:hAnsi="Microsoft Ya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833AFB"/>
    <w:pPr>
      <w:spacing w:before="0" w:after="200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833AFB"/>
    <w:pPr>
      <w:spacing w:before="0"/>
      <w:ind w:left="4320"/>
    </w:pPr>
  </w:style>
  <w:style w:type="character" w:customStyle="1" w:styleId="aff9">
    <w:name w:val="结束语 字符"/>
    <w:basedOn w:val="a3"/>
    <w:link w:val="aff8"/>
    <w:uiPriority w:val="99"/>
    <w:semiHidden/>
    <w:rsid w:val="00833AFB"/>
    <w:rPr>
      <w:rFonts w:ascii="Microsoft YaHei UI" w:eastAsia="Microsoft YaHei UI" w:hAnsi="Microsoft YaHei UI"/>
    </w:rPr>
  </w:style>
  <w:style w:type="table" w:styleId="affa">
    <w:name w:val="Colorful Grid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833AFB"/>
  </w:style>
  <w:style w:type="character" w:customStyle="1" w:styleId="afff">
    <w:name w:val="日期 字符"/>
    <w:basedOn w:val="a3"/>
    <w:link w:val="affe"/>
    <w:uiPriority w:val="99"/>
    <w:semiHidden/>
    <w:rsid w:val="00833AFB"/>
    <w:rPr>
      <w:rFonts w:ascii="Microsoft YaHei UI" w:eastAsia="Microsoft YaHei UI" w:hAnsi="Microsoft YaHei UI"/>
    </w:rPr>
  </w:style>
  <w:style w:type="paragraph" w:styleId="afff0">
    <w:name w:val="Document Map"/>
    <w:basedOn w:val="a2"/>
    <w:link w:val="afff1"/>
    <w:uiPriority w:val="99"/>
    <w:semiHidden/>
    <w:unhideWhenUsed/>
    <w:rsid w:val="00833AFB"/>
    <w:pPr>
      <w:spacing w:before="0"/>
    </w:pPr>
    <w:rPr>
      <w:rFonts w:cs="Segoe UI"/>
      <w:szCs w:val="16"/>
    </w:rPr>
  </w:style>
  <w:style w:type="character" w:customStyle="1" w:styleId="afff1">
    <w:name w:val="文档结构图 字符"/>
    <w:basedOn w:val="a3"/>
    <w:link w:val="afff0"/>
    <w:uiPriority w:val="99"/>
    <w:semiHidden/>
    <w:rsid w:val="00833AFB"/>
    <w:rPr>
      <w:rFonts w:ascii="Microsoft YaHei UI" w:eastAsia="Microsoft YaHei UI" w:hAnsi="Microsoft Ya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833AFB"/>
    <w:pPr>
      <w:spacing w:before="0"/>
    </w:pPr>
  </w:style>
  <w:style w:type="character" w:customStyle="1" w:styleId="afff3">
    <w:name w:val="电子邮件签名 字符"/>
    <w:basedOn w:val="a3"/>
    <w:link w:val="afff2"/>
    <w:uiPriority w:val="99"/>
    <w:semiHidden/>
    <w:rsid w:val="00833AFB"/>
    <w:rPr>
      <w:rFonts w:ascii="Microsoft YaHei UI" w:eastAsia="Microsoft YaHei UI" w:hAnsi="Microsoft YaHei UI"/>
    </w:rPr>
  </w:style>
  <w:style w:type="character" w:styleId="afff4">
    <w:name w:val="end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6">
    <w:name w:val="尾注文本 字符"/>
    <w:basedOn w:val="a3"/>
    <w:link w:val="aff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ff7">
    <w:name w:val="envelope address"/>
    <w:basedOn w:val="a2"/>
    <w:uiPriority w:val="99"/>
    <w:semiHidden/>
    <w:unhideWhenUsed/>
    <w:rsid w:val="00833AFB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833AFB"/>
    <w:pPr>
      <w:spacing w:before="0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b">
    <w:name w:val="脚注文本 字符"/>
    <w:basedOn w:val="a3"/>
    <w:link w:val="afffa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1"/>
    <w:rsid w:val="00833AFB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1"/>
    <w:rsid w:val="00833AFB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1"/>
    <w:semiHidden/>
    <w:rsid w:val="00833AFB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1"/>
    <w:semiHidden/>
    <w:rsid w:val="00833AFB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833AFB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833AFB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833AFB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833AFB"/>
    <w:pPr>
      <w:spacing w:before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833AFB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833AFB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833AF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833AFB"/>
    <w:pPr>
      <w:spacing w:before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33AFB"/>
    <w:pPr>
      <w:spacing w:before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33AFB"/>
    <w:pPr>
      <w:spacing w:before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33AFB"/>
    <w:pPr>
      <w:spacing w:before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33AFB"/>
    <w:pPr>
      <w:spacing w:before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3AFB"/>
    <w:pPr>
      <w:spacing w:before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3AFB"/>
    <w:pPr>
      <w:spacing w:before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33AFB"/>
    <w:pPr>
      <w:spacing w:before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33AFB"/>
    <w:pPr>
      <w:spacing w:before="0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833AFB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833AF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明显引用 字符"/>
    <w:basedOn w:val="a3"/>
    <w:link w:val="afffd"/>
    <w:uiPriority w:val="30"/>
    <w:semiHidden/>
    <w:rsid w:val="00833AFB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833AFB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833AF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33AFB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33AFB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33AFB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33AFB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33AFB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33AFB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833AFB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33AF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33AFB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33AFB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33AFB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33A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3A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3A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33AFB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833AFB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33AFB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33AF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33AF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33AF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33AFB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3AFB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3AFB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3AFB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833AFB"/>
    <w:pPr>
      <w:ind w:left="720"/>
      <w:contextualSpacing/>
    </w:pPr>
  </w:style>
  <w:style w:type="table" w:styleId="13">
    <w:name w:val="List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833A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833A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3"/>
    <w:link w:val="affff9"/>
    <w:uiPriority w:val="99"/>
    <w:semiHidden/>
    <w:rsid w:val="00833AFB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833AFB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c">
    <w:name w:val="Normal Indent"/>
    <w:basedOn w:val="a2"/>
    <w:uiPriority w:val="99"/>
    <w:semiHidden/>
    <w:unhideWhenUsed/>
    <w:rsid w:val="00833AF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833AFB"/>
    <w:pPr>
      <w:spacing w:before="0"/>
    </w:pPr>
  </w:style>
  <w:style w:type="character" w:customStyle="1" w:styleId="affffe">
    <w:name w:val="注释标题 字符"/>
    <w:basedOn w:val="a3"/>
    <w:link w:val="affffd"/>
    <w:uiPriority w:val="99"/>
    <w:semiHidden/>
    <w:rsid w:val="00833AFB"/>
    <w:rPr>
      <w:rFonts w:ascii="Microsoft YaHei UI" w:eastAsia="Microsoft YaHei UI" w:hAnsi="Microsoft YaHei UI"/>
    </w:rPr>
  </w:style>
  <w:style w:type="character" w:styleId="afffff">
    <w:name w:val="pag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character" w:styleId="afffff0">
    <w:name w:val="Placeholder Text"/>
    <w:basedOn w:val="a3"/>
    <w:uiPriority w:val="99"/>
    <w:semiHidden/>
    <w:rsid w:val="00833AFB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833AFB"/>
    <w:pPr>
      <w:spacing w:before="0"/>
    </w:pPr>
    <w:rPr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833AFB"/>
    <w:rPr>
      <w:rFonts w:ascii="Microsoft YaHei UI" w:eastAsia="Microsoft YaHei UI" w:hAnsi="Microsoft Ya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833AF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semiHidden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833AFB"/>
  </w:style>
  <w:style w:type="character" w:customStyle="1" w:styleId="afffff6">
    <w:name w:val="称呼 字符"/>
    <w:basedOn w:val="a3"/>
    <w:link w:val="afffff5"/>
    <w:uiPriority w:val="99"/>
    <w:semiHidden/>
    <w:rsid w:val="00833AFB"/>
    <w:rPr>
      <w:rFonts w:ascii="Microsoft YaHei UI" w:eastAsia="Microsoft YaHei UI" w:hAnsi="Microsoft YaHei UI"/>
    </w:rPr>
  </w:style>
  <w:style w:type="paragraph" w:styleId="afffff7">
    <w:name w:val="Signature"/>
    <w:basedOn w:val="a2"/>
    <w:link w:val="afffff8"/>
    <w:uiPriority w:val="99"/>
    <w:semiHidden/>
    <w:unhideWhenUsed/>
    <w:rsid w:val="00833AFB"/>
    <w:pPr>
      <w:spacing w:before="0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833AFB"/>
    <w:rPr>
      <w:rFonts w:ascii="Microsoft YaHei UI" w:eastAsia="Microsoft YaHei UI" w:hAnsi="Microsoft YaHei UI"/>
    </w:rPr>
  </w:style>
  <w:style w:type="character" w:styleId="afffff9">
    <w:name w:val="Subtle Emphasis"/>
    <w:basedOn w:val="a3"/>
    <w:uiPriority w:val="19"/>
    <w:semiHidden/>
    <w:unhideWhenUsed/>
    <w:qFormat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833AF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833AF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33AF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33A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33A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33A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33AF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33AF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33AF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33AF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33AF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833A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833AF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33AF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33AF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33AF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33A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833A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33A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33A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33A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833AFB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833AFB"/>
  </w:style>
  <w:style w:type="table" w:styleId="affffff0">
    <w:name w:val="Table Professional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33AF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33A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33A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33A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8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33AF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33A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33AF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833AF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unhideWhenUsed/>
    <w:rsid w:val="00833AFB"/>
    <w:pPr>
      <w:spacing w:after="100"/>
    </w:pPr>
    <w:rPr>
      <w:noProof/>
    </w:rPr>
  </w:style>
  <w:style w:type="paragraph" w:styleId="TOC2">
    <w:name w:val="toc 2"/>
    <w:basedOn w:val="a2"/>
    <w:next w:val="a2"/>
    <w:autoRedefine/>
    <w:uiPriority w:val="39"/>
    <w:unhideWhenUsed/>
    <w:rsid w:val="00833AF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unhideWhenUsed/>
    <w:rsid w:val="00833AF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33AF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33AF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33AF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33AF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33AF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33AFB"/>
    <w:pPr>
      <w:spacing w:after="100"/>
      <w:ind w:left="1760"/>
    </w:pPr>
  </w:style>
  <w:style w:type="character" w:styleId="affffff3">
    <w:name w:val="Unresolved Mention"/>
    <w:basedOn w:val="a3"/>
    <w:uiPriority w:val="99"/>
    <w:unhideWhenUsed/>
    <w:rsid w:val="00833AFB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4">
    <w:name w:val="Mention"/>
    <w:basedOn w:val="a3"/>
    <w:uiPriority w:val="99"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ff5">
    <w:name w:val="Revision"/>
    <w:hidden/>
    <w:uiPriority w:val="99"/>
    <w:semiHidden/>
    <w:rsid w:val="00833AFB"/>
    <w:pPr>
      <w:spacing w:before="0" w:line="240" w:lineRule="auto"/>
    </w:pPr>
  </w:style>
  <w:style w:type="paragraph" w:customStyle="1" w:styleId="affffff6">
    <w:name w:val="试用样板"/>
    <w:basedOn w:val="a2"/>
    <w:rsid w:val="00833AFB"/>
    <w:pPr>
      <w:ind w:left="720" w:right="720"/>
    </w:pPr>
    <w:rPr>
      <w:i/>
      <w:color w:val="595959" w:themeColor="text1" w:themeTint="A6"/>
    </w:rPr>
  </w:style>
  <w:style w:type="paragraph" w:customStyle="1" w:styleId="affffff7">
    <w:name w:val="引言强调"/>
    <w:basedOn w:val="a2"/>
    <w:next w:val="a2"/>
    <w:link w:val="affffff8"/>
    <w:qFormat/>
    <w:rsid w:val="00941206"/>
    <w:rPr>
      <w:i/>
      <w:color w:val="3B3838" w:themeColor="background2" w:themeShade="40"/>
    </w:rPr>
  </w:style>
  <w:style w:type="character" w:customStyle="1" w:styleId="a8">
    <w:name w:val="列表编号 字符"/>
    <w:basedOn w:val="a3"/>
    <w:link w:val="a1"/>
    <w:uiPriority w:val="10"/>
    <w:rsid w:val="00833AFB"/>
    <w:rPr>
      <w:rFonts w:ascii="Microsoft YaHei UI" w:eastAsia="Microsoft YaHei UI" w:hAnsi="Microsoft YaHei UI"/>
      <w:color w:val="3B3838" w:themeColor="background2" w:themeShade="40"/>
    </w:rPr>
  </w:style>
  <w:style w:type="character" w:customStyle="1" w:styleId="affffff8">
    <w:name w:val="引言强调字符"/>
    <w:basedOn w:val="a8"/>
    <w:link w:val="affffff7"/>
    <w:rsid w:val="00941206"/>
    <w:rPr>
      <w:rFonts w:ascii="Microsoft YaHei UI" w:eastAsia="Microsoft YaHei UI" w:hAnsi="Microsoft Ya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833AFB"/>
    <w:pPr>
      <w:numPr>
        <w:numId w:val="34"/>
      </w:numPr>
    </w:pPr>
  </w:style>
  <w:style w:type="numbering" w:styleId="1111110">
    <w:name w:val="Outline List 1"/>
    <w:basedOn w:val="a5"/>
    <w:uiPriority w:val="99"/>
    <w:semiHidden/>
    <w:unhideWhenUsed/>
    <w:rsid w:val="00833AFB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833AFB"/>
    <w:pPr>
      <w:numPr>
        <w:numId w:val="36"/>
      </w:numPr>
    </w:pPr>
  </w:style>
  <w:style w:type="character" w:styleId="affffff9">
    <w:name w:val="Hashtag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affffffa">
    <w:name w:val="Smart Hyperlink"/>
    <w:basedOn w:val="a3"/>
    <w:uiPriority w:val="99"/>
    <w:semiHidden/>
    <w:unhideWhenUsed/>
    <w:rsid w:val="00833AFB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554;&#20837;&#39318;&#20010;&#30446;&#24405;&#25945;&#31243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E024-A2D7-4129-88ED-6938D36A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插入首个目录教程.dotx</Template>
  <TotalTime>0</TotalTime>
  <Pages>30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2024-05-31T08:28:00Z</dcterms:created>
  <dcterms:modified xsi:type="dcterms:W3CDTF">2024-06-03T09:51:00Z</dcterms:modified>
</cp:coreProperties>
</file>